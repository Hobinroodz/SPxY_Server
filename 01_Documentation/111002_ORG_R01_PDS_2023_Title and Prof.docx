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7319" w14:textId="15D7BCCA" w:rsidR="001D6C20" w:rsidRPr="001D6C20" w:rsidRDefault="001D6C20" w:rsidP="001D6C20">
      <w:pPr>
        <w:ind w:left="-566" w:right="-559"/>
        <w:rPr>
          <w:rFonts w:ascii="Arial" w:eastAsia="Arial" w:hAnsi="Arial" w:cs="Arial"/>
          <w:kern w:val="0"/>
          <w:sz w:val="18"/>
          <w:szCs w:val="18"/>
          <w:lang w:val="en" w:eastAsia="fr-FR"/>
          <w14:ligatures w14:val="none"/>
        </w:rPr>
      </w:pPr>
      <w:r w:rsidRPr="001E71B4">
        <w:rPr>
          <w:rFonts w:ascii="Arial" w:hAnsi="Arial" w:cs="Arial"/>
          <w:b/>
          <w:bCs/>
          <w:sz w:val="36"/>
          <w:szCs w:val="36"/>
          <w:lang w:val="en-US"/>
        </w:rPr>
        <w:t xml:space="preserve">SPxY Project : </w:t>
      </w:r>
      <w:sdt>
        <w:sdtPr>
          <w:rPr>
            <w:rFonts w:ascii="Arial" w:hAnsi="Arial" w:cs="Arial"/>
            <w:b/>
            <w:bCs/>
            <w:sz w:val="36"/>
            <w:szCs w:val="36"/>
            <w:lang w:val="en-US"/>
          </w:rPr>
          <w:alias w:val="Titre "/>
          <w:tag w:val=""/>
          <w:id w:val="-1684969371"/>
          <w:placeholder>
            <w:docPart w:val="D909C924693147969EA9276439996B5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E71B4">
            <w:rPr>
              <w:rFonts w:ascii="Arial" w:hAnsi="Arial" w:cs="Arial"/>
              <w:b/>
              <w:bCs/>
              <w:sz w:val="36"/>
              <w:szCs w:val="36"/>
              <w:lang w:val="en-US"/>
            </w:rPr>
            <w:t>Semester Project Titles and Prof 2023</w:t>
          </w:r>
        </w:sdtContent>
      </w:sdt>
      <w:r w:rsidR="00000000"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  <w:pict w14:anchorId="609A37C4">
          <v:rect id="_x0000_i1025" style="width:0;height:1.5pt" o:hralign="center" o:hrstd="t" o:hr="t" fillcolor="#a0a0a0" stroked="f"/>
        </w:pic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635"/>
      </w:tblGrid>
      <w:tr w:rsidR="001D6C20" w:rsidRPr="001D6C20" w14:paraId="405C61C3" w14:textId="77777777" w:rsidTr="00841DCB">
        <w:trPr>
          <w:trHeight w:val="600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62D7" w14:textId="3A5FC0FE" w:rsidR="001D6C20" w:rsidRPr="001D6C20" w:rsidRDefault="001D6C20" w:rsidP="001D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kern w:val="0"/>
                <w:sz w:val="16"/>
                <w:szCs w:val="16"/>
                <w:lang w:val="en-US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-US" w:eastAsia="fr-FR"/>
                <w14:ligatures w14:val="none"/>
              </w:rPr>
              <w:t>Filename: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t xml:space="preserve"> </w: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begin"/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instrText xml:space="preserve"> FILENAME \* MERGEFORMAT </w:instrTex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separate"/>
            </w:r>
            <w:r w:rsidR="00733BA9">
              <w:rPr>
                <w:rFonts w:ascii="Arial" w:eastAsia="Arial" w:hAnsi="Arial" w:cs="Arial"/>
                <w:noProof/>
                <w:kern w:val="0"/>
                <w:sz w:val="18"/>
                <w:szCs w:val="18"/>
                <w:lang w:val="en-US" w:eastAsia="fr-FR"/>
                <w14:ligatures w14:val="none"/>
              </w:rPr>
              <w:t>111002_ORG_R01_PDS_2023_Title and Prof</w: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end"/>
            </w:r>
          </w:p>
          <w:p w14:paraId="4F49CD5D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Project: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 xml:space="preserve"> Project SPxY, EPFL Spacecraft team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3AE8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Prepared by: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ab/>
            </w:r>
            <w:sdt>
              <w:sdtPr>
                <w:rPr>
                  <w:rFonts w:ascii="Arial" w:eastAsia="Arial" w:hAnsi="Arial" w:cs="Arial"/>
                  <w:kern w:val="0"/>
                  <w:sz w:val="18"/>
                  <w:szCs w:val="18"/>
                  <w:lang w:val="en" w:eastAsia="fr-FR"/>
                  <w14:ligatures w14:val="none"/>
                </w:rPr>
                <w:alias w:val="Auteur "/>
                <w:tag w:val=""/>
                <w:id w:val="-1500110363"/>
                <w:placeholder>
                  <w:docPart w:val="46A500316E764C74AC3FEEB24949A28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1D6C20">
                  <w:rPr>
                    <w:rFonts w:ascii="Arial" w:eastAsia="Arial" w:hAnsi="Arial" w:cs="Arial"/>
                    <w:kern w:val="0"/>
                    <w:sz w:val="18"/>
                    <w:szCs w:val="18"/>
                    <w:lang w:val="en" w:eastAsia="fr-FR"/>
                    <w14:ligatures w14:val="none"/>
                  </w:rPr>
                  <w:t>Valentin Suppa-Gallezot</w:t>
                </w:r>
              </w:sdtContent>
            </w:sdt>
          </w:p>
          <w:p w14:paraId="1CD8B31F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kern w:val="0"/>
                <w:sz w:val="20"/>
                <w:szCs w:val="20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Approved by:</w:t>
            </w: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ab/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>TBA</w:t>
            </w:r>
          </w:p>
        </w:tc>
      </w:tr>
    </w:tbl>
    <w:p w14:paraId="331F43D7" w14:textId="77777777" w:rsidR="001D6C20" w:rsidRPr="001D6C20" w:rsidRDefault="00000000" w:rsidP="001D6C20">
      <w:pPr>
        <w:spacing w:after="0" w:line="360" w:lineRule="auto"/>
        <w:ind w:left="-566" w:right="-559"/>
        <w:jc w:val="both"/>
        <w:rPr>
          <w:rFonts w:ascii="Arial" w:eastAsia="Arial" w:hAnsi="Arial" w:cs="Arial"/>
          <w:kern w:val="0"/>
          <w:sz w:val="18"/>
          <w:szCs w:val="18"/>
          <w:lang w:val="en" w:eastAsia="fr-FR"/>
          <w14:ligatures w14:val="none"/>
        </w:rPr>
      </w:pPr>
      <w:r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  <w:pict w14:anchorId="175A39F7">
          <v:rect id="_x0000_i1026" style="width:0;height:1.5pt" o:hralign="center" o:hrstd="t" o:hr="t" fillcolor="#a0a0a0" stroked="f"/>
        </w:pict>
      </w:r>
    </w:p>
    <w:p w14:paraId="79A48322" w14:textId="68EE544C" w:rsidR="001E71B4" w:rsidRPr="001E71B4" w:rsidRDefault="001E71B4" w:rsidP="001E71B4">
      <w:pPr>
        <w:rPr>
          <w:rFonts w:ascii="Arial" w:hAnsi="Arial" w:cs="Arial"/>
          <w:sz w:val="24"/>
          <w:szCs w:val="24"/>
          <w:u w:val="single"/>
        </w:rPr>
      </w:pPr>
      <w:r w:rsidRPr="001E71B4">
        <w:rPr>
          <w:rFonts w:ascii="Arial" w:hAnsi="Arial" w:cs="Arial"/>
          <w:sz w:val="24"/>
          <w:szCs w:val="24"/>
          <w:u w:val="single"/>
        </w:rPr>
        <w:t xml:space="preserve">PDS Valentin Perret </w:t>
      </w:r>
    </w:p>
    <w:p w14:paraId="11854EC7" w14:textId="4F8B3351" w:rsidR="001E71B4" w:rsidRDefault="001E71B4" w:rsidP="001E71B4">
      <w:pPr>
        <w:rPr>
          <w:rFonts w:ascii="Arial" w:hAnsi="Arial" w:cs="Arial"/>
          <w:sz w:val="24"/>
          <w:szCs w:val="24"/>
        </w:rPr>
      </w:pPr>
      <w:r w:rsidRPr="001E71B4">
        <w:rPr>
          <w:rFonts w:ascii="Arial" w:hAnsi="Arial" w:cs="Arial"/>
          <w:sz w:val="24"/>
          <w:szCs w:val="24"/>
        </w:rPr>
        <w:drawing>
          <wp:inline distT="0" distB="0" distL="0" distR="0" wp14:anchorId="2A3C9BDE" wp14:editId="275CA773">
            <wp:extent cx="5274310" cy="2444115"/>
            <wp:effectExtent l="0" t="0" r="2540" b="0"/>
            <wp:docPr id="214102380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23807" name="Image 1" descr="Une image contenant texte, capture d’écran, Polic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7F4C" w14:textId="116B80C4" w:rsidR="002B5C57" w:rsidRDefault="00733BA9" w:rsidP="001E71B4">
      <w:pPr>
        <w:rPr>
          <w:rFonts w:ascii="Arial" w:hAnsi="Arial" w:cs="Arial"/>
          <w:sz w:val="24"/>
          <w:szCs w:val="24"/>
          <w:u w:val="single"/>
        </w:rPr>
      </w:pPr>
      <w:r w:rsidRPr="00733BA9">
        <w:rPr>
          <w:rFonts w:ascii="Arial" w:hAnsi="Arial" w:cs="Arial"/>
          <w:sz w:val="24"/>
          <w:szCs w:val="24"/>
          <w:u w:val="single"/>
        </w:rPr>
        <w:t>PDS Léonard Lebrun</w:t>
      </w:r>
    </w:p>
    <w:p w14:paraId="16BC905B" w14:textId="6B82C62C" w:rsidR="00733BA9" w:rsidRPr="00733BA9" w:rsidRDefault="002B5C57" w:rsidP="002B5C5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2B5C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94DC3C" wp14:editId="55598B94">
            <wp:extent cx="3712028" cy="3352095"/>
            <wp:effectExtent l="0" t="0" r="3175" b="1270"/>
            <wp:docPr id="13558041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5" b="25001"/>
                    <a:stretch/>
                  </pic:blipFill>
                  <pic:spPr bwMode="auto">
                    <a:xfrm>
                      <a:off x="0" y="0"/>
                      <a:ext cx="3732038" cy="33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FB3DA" w14:textId="3747A0CB" w:rsidR="001E71B4" w:rsidRPr="001E71B4" w:rsidRDefault="001E71B4" w:rsidP="001E71B4">
      <w:pPr>
        <w:rPr>
          <w:rFonts w:ascii="Arial" w:hAnsi="Arial" w:cs="Arial"/>
          <w:sz w:val="24"/>
          <w:szCs w:val="24"/>
          <w:u w:val="single"/>
        </w:rPr>
      </w:pPr>
      <w:r w:rsidRPr="001E71B4">
        <w:rPr>
          <w:rFonts w:ascii="Arial" w:hAnsi="Arial" w:cs="Arial"/>
          <w:sz w:val="24"/>
          <w:szCs w:val="24"/>
          <w:u w:val="single"/>
        </w:rPr>
        <w:lastRenderedPageBreak/>
        <w:t>PDS Valentin Suppa Gallezot</w:t>
      </w:r>
    </w:p>
    <w:p w14:paraId="517A6C51" w14:textId="11F094F8" w:rsidR="001A58D3" w:rsidRDefault="001E71B4" w:rsidP="001E71B4">
      <w:pPr>
        <w:rPr>
          <w:rFonts w:ascii="Arial" w:hAnsi="Arial" w:cs="Arial"/>
          <w:b/>
          <w:bCs/>
          <w:sz w:val="36"/>
          <w:szCs w:val="36"/>
        </w:rPr>
      </w:pPr>
      <w:r w:rsidRPr="001E71B4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08F039D0" wp14:editId="6E1E0D49">
            <wp:extent cx="5274310" cy="2655570"/>
            <wp:effectExtent l="0" t="0" r="2540" b="0"/>
            <wp:docPr id="204538529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8529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A0F5" w14:textId="3BC9F445" w:rsidR="001E71B4" w:rsidRDefault="001E71B4" w:rsidP="001E71B4">
      <w:pPr>
        <w:rPr>
          <w:rFonts w:ascii="Arial" w:hAnsi="Arial" w:cs="Arial"/>
          <w:b/>
          <w:bCs/>
          <w:sz w:val="36"/>
          <w:szCs w:val="36"/>
        </w:rPr>
      </w:pPr>
    </w:p>
    <w:p w14:paraId="308FDEAE" w14:textId="09E44E7F" w:rsidR="00733BA9" w:rsidRPr="001D6C20" w:rsidRDefault="00733BA9" w:rsidP="001E71B4">
      <w:pPr>
        <w:rPr>
          <w:rFonts w:ascii="Arial" w:hAnsi="Arial" w:cs="Arial"/>
          <w:b/>
          <w:bCs/>
          <w:sz w:val="36"/>
          <w:szCs w:val="36"/>
        </w:rPr>
      </w:pPr>
    </w:p>
    <w:sectPr w:rsidR="00733BA9" w:rsidRPr="001D6C20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6AF6" w14:textId="77777777" w:rsidR="00F043E2" w:rsidRDefault="00F043E2" w:rsidP="00BA6D54">
      <w:pPr>
        <w:spacing w:after="0" w:line="240" w:lineRule="auto"/>
      </w:pPr>
      <w:r>
        <w:separator/>
      </w:r>
    </w:p>
  </w:endnote>
  <w:endnote w:type="continuationSeparator" w:id="0">
    <w:p w14:paraId="5CC0C17F" w14:textId="77777777" w:rsidR="00F043E2" w:rsidRDefault="00F043E2" w:rsidP="00BA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F288" w14:textId="77777777" w:rsidR="00BA6D54" w:rsidRPr="00BA6D54" w:rsidRDefault="00BA6D54" w:rsidP="00BA6D54">
    <w:pPr>
      <w:ind w:right="7"/>
      <w:rPr>
        <w:sz w:val="14"/>
        <w:szCs w:val="14"/>
      </w:rPr>
    </w:pPr>
    <w:r w:rsidRPr="00BA6D54">
      <w:rPr>
        <w:rFonts w:ascii="Arial" w:eastAsia="Arial" w:hAnsi="Arial" w:cs="Arial"/>
        <w:noProof/>
        <w:kern w:val="0"/>
        <w:sz w:val="28"/>
        <w:szCs w:val="28"/>
        <w:bdr w:val="none" w:sz="0" w:space="0" w:color="auto" w:frame="1"/>
        <w:lang w:val="en" w:eastAsia="fr-FR"/>
      </w:rPr>
      <w:drawing>
        <wp:anchor distT="0" distB="0" distL="114300" distR="114300" simplePos="0" relativeHeight="251661312" behindDoc="1" locked="0" layoutInCell="1" allowOverlap="1" wp14:anchorId="13DFF243" wp14:editId="115DA532">
          <wp:simplePos x="0" y="0"/>
          <wp:positionH relativeFrom="margin">
            <wp:posOffset>1630308</wp:posOffset>
          </wp:positionH>
          <wp:positionV relativeFrom="paragraph">
            <wp:posOffset>29138</wp:posOffset>
          </wp:positionV>
          <wp:extent cx="1494155" cy="614045"/>
          <wp:effectExtent l="0" t="0" r="0" b="0"/>
          <wp:wrapNone/>
          <wp:docPr id="381278052" name="Image 1" descr="Une image contenant Police, logo, Graphique, blanc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278052" name="Image 1" descr="Une image contenant Police, logo, Graphique, blanc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155" cy="614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6D54">
      <w:rPr>
        <w:sz w:val="14"/>
        <w:szCs w:val="14"/>
        <w:lang w:val="en-US"/>
      </w:rPr>
      <w:t xml:space="preserve">©SPxY Project -. This document shall not be used for other purposes than those for which it was established. </w:t>
    </w:r>
    <w:r w:rsidRPr="00BA6D54">
      <w:rPr>
        <w:sz w:val="14"/>
        <w:szCs w:val="14"/>
      </w:rPr>
      <w:t xml:space="preserve">No </w:t>
    </w:r>
    <w:proofErr w:type="spellStart"/>
    <w:r w:rsidRPr="00BA6D54">
      <w:rPr>
        <w:sz w:val="14"/>
        <w:szCs w:val="14"/>
      </w:rPr>
      <w:t>unauthorized</w:t>
    </w:r>
    <w:proofErr w:type="spellEnd"/>
    <w:r w:rsidRPr="00BA6D54">
      <w:rPr>
        <w:sz w:val="14"/>
        <w:szCs w:val="14"/>
      </w:rPr>
      <w:t xml:space="preserve"> distribution, </w:t>
    </w:r>
    <w:proofErr w:type="spellStart"/>
    <w:r w:rsidRPr="00BA6D54">
      <w:rPr>
        <w:sz w:val="14"/>
        <w:szCs w:val="14"/>
      </w:rPr>
      <w:t>dissemination</w:t>
    </w:r>
    <w:proofErr w:type="spellEnd"/>
    <w:r w:rsidRPr="00BA6D54">
      <w:rPr>
        <w:sz w:val="14"/>
        <w:szCs w:val="14"/>
      </w:rPr>
      <w:t xml:space="preserve"> or </w:t>
    </w:r>
    <w:proofErr w:type="spellStart"/>
    <w:r w:rsidRPr="00BA6D54">
      <w:rPr>
        <w:sz w:val="14"/>
        <w:szCs w:val="14"/>
      </w:rPr>
      <w:t>disclosure</w:t>
    </w:r>
    <w:proofErr w:type="spellEnd"/>
    <w:r w:rsidRPr="00BA6D54">
      <w:rPr>
        <w:sz w:val="14"/>
        <w:szCs w:val="14"/>
      </w:rPr>
      <w:t>.</w:t>
    </w:r>
  </w:p>
  <w:p w14:paraId="45EC3056" w14:textId="77777777" w:rsidR="00BA6D54" w:rsidRDefault="00BA6D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5587" w14:textId="77777777" w:rsidR="00F043E2" w:rsidRDefault="00F043E2" w:rsidP="00BA6D54">
      <w:pPr>
        <w:spacing w:after="0" w:line="240" w:lineRule="auto"/>
      </w:pPr>
      <w:r>
        <w:separator/>
      </w:r>
    </w:p>
  </w:footnote>
  <w:footnote w:type="continuationSeparator" w:id="0">
    <w:p w14:paraId="5E4602CF" w14:textId="77777777" w:rsidR="00F043E2" w:rsidRDefault="00F043E2" w:rsidP="00BA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5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700"/>
      <w:gridCol w:w="5040"/>
      <w:gridCol w:w="1230"/>
      <w:gridCol w:w="2055"/>
    </w:tblGrid>
    <w:tr w:rsidR="00BA6D54" w:rsidRPr="00BA6D54" w14:paraId="548B9BF7" w14:textId="77777777" w:rsidTr="00963068">
      <w:trPr>
        <w:trHeight w:val="747"/>
        <w:jc w:val="center"/>
      </w:trPr>
      <w:tc>
        <w:tcPr>
          <w:tcW w:w="27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C9D5F9A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24"/>
              <w:szCs w:val="24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noProof/>
              <w:kern w:val="0"/>
              <w:sz w:val="24"/>
              <w:szCs w:val="24"/>
              <w:bdr w:val="none" w:sz="0" w:space="0" w:color="auto" w:frame="1"/>
              <w:lang w:val="en" w:eastAsia="fr-FR"/>
              <w14:ligatures w14:val="none"/>
            </w:rPr>
            <w:drawing>
              <wp:anchor distT="0" distB="0" distL="114300" distR="114300" simplePos="0" relativeHeight="251659264" behindDoc="1" locked="0" layoutInCell="1" allowOverlap="1" wp14:anchorId="3FEE8BD7" wp14:editId="3D7792BE">
                <wp:simplePos x="0" y="0"/>
                <wp:positionH relativeFrom="column">
                  <wp:posOffset>86995</wp:posOffset>
                </wp:positionH>
                <wp:positionV relativeFrom="paragraph">
                  <wp:posOffset>65801</wp:posOffset>
                </wp:positionV>
                <wp:extent cx="1595755" cy="546735"/>
                <wp:effectExtent l="0" t="0" r="4445" b="5715"/>
                <wp:wrapNone/>
                <wp:docPr id="801696263" name="Image 1" descr="Une image contenant texte, Police, Graphique, logo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696263" name="Image 1" descr="Une image contenant texte, Police, Graphique, logo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C698BD5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  <w:t xml:space="preserve">EPFL Spacecraft Team – SPxY Project </w:t>
          </w:r>
        </w:p>
        <w:p w14:paraId="28265202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24"/>
              <w:szCs w:val="24"/>
              <w:lang w:val="en" w:eastAsia="fr-FR"/>
              <w14:ligatures w14:val="none"/>
            </w:rPr>
          </w:pPr>
        </w:p>
        <w:sdt>
          <w:sdtPr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  <w:alias w:val="Titre "/>
            <w:tag w:val=""/>
            <w:id w:val="725423226"/>
            <w:placeholder>
              <w:docPart w:val="D909C924693147969EA9276439996B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b w:val="0"/>
              <w:sz w:val="28"/>
              <w:szCs w:val="28"/>
            </w:rPr>
          </w:sdtEndPr>
          <w:sdtContent>
            <w:p w14:paraId="6124D24B" w14:textId="76188288" w:rsidR="00BA6D54" w:rsidRPr="00BA6D54" w:rsidRDefault="001E71B4" w:rsidP="00BA6D54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rFonts w:ascii="Arial" w:eastAsia="Arial" w:hAnsi="Arial" w:cs="Arial"/>
                  <w:kern w:val="0"/>
                  <w:sz w:val="28"/>
                  <w:szCs w:val="28"/>
                  <w:lang w:val="en" w:eastAsia="fr-FR"/>
                  <w14:ligatures w14:val="none"/>
                </w:rPr>
              </w:pPr>
              <w:r>
                <w:rPr>
                  <w:rFonts w:ascii="Arial" w:eastAsia="Arial" w:hAnsi="Arial" w:cs="Arial"/>
                  <w:b/>
                  <w:kern w:val="0"/>
                  <w:sz w:val="24"/>
                  <w:szCs w:val="24"/>
                  <w:lang w:val="en" w:eastAsia="fr-FR"/>
                  <w14:ligatures w14:val="none"/>
                </w:rPr>
                <w:t>Semester Project Titles and Prof 2023</w:t>
              </w:r>
            </w:p>
          </w:sdtContent>
        </w:sdt>
      </w:tc>
      <w:tc>
        <w:tcPr>
          <w:tcW w:w="123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CA47098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Doc No:</w:t>
          </w:r>
        </w:p>
        <w:p w14:paraId="2B805FE5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76EBA483" w14:textId="77777777" w:rsidR="00BA6D54" w:rsidRPr="00BA6D54" w:rsidRDefault="00963068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Autor</w:t>
          </w:r>
          <w:r w:rsidR="00BA6D54"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:</w:t>
          </w:r>
        </w:p>
        <w:p w14:paraId="49132B01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7F65911D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Date:</w:t>
          </w:r>
        </w:p>
        <w:p w14:paraId="767CF7DF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333E2D69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Page:</w:t>
          </w:r>
        </w:p>
      </w:tc>
      <w:tc>
        <w:tcPr>
          <w:tcW w:w="2055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360D14F" w14:textId="1D1492A2" w:rsidR="00BA6D54" w:rsidRPr="00733BA9" w:rsidRDefault="00963068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-US" w:eastAsia="fr-FR"/>
              <w14:ligatures w14:val="none"/>
            </w:rPr>
          </w:pP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begin"/>
          </w:r>
          <w:r w:rsidRPr="00733BA9">
            <w:rPr>
              <w:rFonts w:ascii="Arial" w:eastAsia="Arial" w:hAnsi="Arial" w:cs="Arial"/>
              <w:kern w:val="0"/>
              <w:sz w:val="16"/>
              <w:szCs w:val="16"/>
              <w:lang w:val="en-US" w:eastAsia="fr-FR"/>
              <w14:ligatures w14:val="none"/>
            </w:rPr>
            <w:instrText xml:space="preserve"> FILENAME \* MERGEFORMAT </w:instrText>
          </w: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separate"/>
          </w:r>
          <w:r w:rsidR="00733BA9" w:rsidRPr="00733BA9">
            <w:rPr>
              <w:rFonts w:ascii="Arial" w:eastAsia="Arial" w:hAnsi="Arial" w:cs="Arial"/>
              <w:noProof/>
              <w:kern w:val="0"/>
              <w:sz w:val="16"/>
              <w:szCs w:val="16"/>
              <w:lang w:val="en-US" w:eastAsia="fr-FR"/>
              <w14:ligatures w14:val="none"/>
            </w:rPr>
            <w:t>111002_ORG_R01_PDS_2023_Title and Prof</w:t>
          </w: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end"/>
          </w:r>
        </w:p>
        <w:p w14:paraId="644ABE6E" w14:textId="77777777" w:rsidR="00963068" w:rsidRPr="00733BA9" w:rsidRDefault="00963068" w:rsidP="00963068">
          <w:pPr>
            <w:widowControl w:val="0"/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-US" w:eastAsia="fr-FR"/>
              <w14:ligatures w14:val="none"/>
            </w:rPr>
          </w:pPr>
        </w:p>
        <w:sdt>
          <w:sdtPr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  <w:alias w:val="Auteur "/>
            <w:tag w:val=""/>
            <w:id w:val="1640612264"/>
            <w:placeholder>
              <w:docPart w:val="46A500316E764C74AC3FEEB24949A2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278702F" w14:textId="77777777" w:rsidR="00963068" w:rsidRPr="00963068" w:rsidRDefault="00963068" w:rsidP="00963068">
              <w:pPr>
                <w:widowControl w:val="0"/>
                <w:spacing w:after="0" w:line="240" w:lineRule="auto"/>
                <w:rPr>
                  <w:rFonts w:ascii="Arial" w:eastAsia="Arial" w:hAnsi="Arial" w:cs="Arial"/>
                  <w:kern w:val="0"/>
                  <w:sz w:val="16"/>
                  <w:szCs w:val="16"/>
                  <w:lang w:eastAsia="fr-FR"/>
                  <w14:ligatures w14:val="none"/>
                </w:rPr>
              </w:pPr>
              <w:r w:rsidRPr="00963068">
                <w:rPr>
                  <w:rFonts w:ascii="Arial" w:eastAsia="Arial" w:hAnsi="Arial" w:cs="Arial"/>
                  <w:kern w:val="0"/>
                  <w:sz w:val="16"/>
                  <w:szCs w:val="16"/>
                  <w:lang w:eastAsia="fr-FR"/>
                  <w14:ligatures w14:val="none"/>
                </w:rPr>
                <w:t>Valentin Suppa-Gallezot</w:t>
              </w:r>
            </w:p>
          </w:sdtContent>
        </w:sdt>
        <w:p w14:paraId="017475F9" w14:textId="77777777" w:rsidR="00963068" w:rsidRPr="00963068" w:rsidRDefault="00963068" w:rsidP="00963068">
          <w:pPr>
            <w:widowControl w:val="0"/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</w:p>
        <w:p w14:paraId="6BDE7C17" w14:textId="77777777" w:rsidR="00963068" w:rsidRDefault="00963068" w:rsidP="00963068">
          <w:pPr>
            <w:rPr>
              <w:rFonts w:ascii="Arial" w:eastAsia="Arial" w:hAnsi="Arial" w:cs="Arial"/>
              <w:sz w:val="16"/>
              <w:szCs w:val="16"/>
              <w:lang w:eastAsia="fr-FR"/>
            </w:rPr>
          </w:pPr>
          <w:r>
            <w:rPr>
              <w:rFonts w:ascii="Arial" w:eastAsia="Arial" w:hAnsi="Arial" w:cs="Arial"/>
              <w:sz w:val="16"/>
              <w:szCs w:val="16"/>
              <w:lang w:eastAsia="fr-FR"/>
            </w:rPr>
            <w:t>13 octobre 2023</w:t>
          </w:r>
        </w:p>
        <w:p w14:paraId="514B65C2" w14:textId="77777777" w:rsidR="00963068" w:rsidRPr="00BA6D54" w:rsidRDefault="00963068" w:rsidP="00963068">
          <w:pPr>
            <w:rPr>
              <w:rFonts w:ascii="Arial" w:eastAsia="Arial" w:hAnsi="Arial" w:cs="Arial"/>
              <w:sz w:val="16"/>
              <w:szCs w:val="16"/>
              <w:lang w:eastAsia="fr-FR"/>
            </w:rPr>
          </w:pPr>
          <w:r w:rsidRPr="00963068">
            <w:rPr>
              <w:rFonts w:ascii="Arial" w:eastAsia="Arial" w:hAnsi="Arial" w:cs="Arial"/>
              <w:sz w:val="16"/>
              <w:szCs w:val="16"/>
              <w:lang w:eastAsia="fr-FR"/>
            </w:rPr>
            <w:t xml:space="preserve">Page 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begin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instrText>PAGE  \* Arabic  \* MERGEFORMAT</w:instrTex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separate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t>1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end"/>
          </w:r>
          <w:r w:rsidRPr="00963068">
            <w:rPr>
              <w:rFonts w:ascii="Arial" w:eastAsia="Arial" w:hAnsi="Arial" w:cs="Arial"/>
              <w:sz w:val="16"/>
              <w:szCs w:val="16"/>
              <w:lang w:eastAsia="fr-FR"/>
            </w:rPr>
            <w:t xml:space="preserve"> sur 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begin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instrText>NUMPAGES  \* Arabic  \* MERGEFORMAT</w:instrTex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separate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t>2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end"/>
          </w:r>
        </w:p>
      </w:tc>
    </w:tr>
  </w:tbl>
  <w:p w14:paraId="0AEB406E" w14:textId="77777777" w:rsidR="00BA6D54" w:rsidRDefault="00000000">
    <w:pPr>
      <w:pStyle w:val="En-tte"/>
    </w:pPr>
    <w:r>
      <w:pict w14:anchorId="2F45627C">
        <v:rect id="_x0000_i1027" style="width:410.3pt;height:1.8pt" o:hrpct="988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D500E"/>
    <w:multiLevelType w:val="hybridMultilevel"/>
    <w:tmpl w:val="1DE061DA"/>
    <w:lvl w:ilvl="0" w:tplc="B12A0BE4">
      <w:start w:val="1"/>
      <w:numFmt w:val="decimal"/>
      <w:pStyle w:val="Titre1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956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B4"/>
    <w:rsid w:val="00174054"/>
    <w:rsid w:val="001A58D3"/>
    <w:rsid w:val="001D6C20"/>
    <w:rsid w:val="001E71B4"/>
    <w:rsid w:val="002B5C57"/>
    <w:rsid w:val="00630A6E"/>
    <w:rsid w:val="006C785B"/>
    <w:rsid w:val="00733BA9"/>
    <w:rsid w:val="00884BC4"/>
    <w:rsid w:val="00963068"/>
    <w:rsid w:val="00A2218B"/>
    <w:rsid w:val="00BA6D54"/>
    <w:rsid w:val="00CB0A24"/>
    <w:rsid w:val="00F0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122CC"/>
  <w15:chartTrackingRefBased/>
  <w15:docId w15:val="{C7469888-997D-4077-9586-A6F5DACE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4BC4"/>
    <w:pPr>
      <w:keepNext/>
      <w:keepLines/>
      <w:numPr>
        <w:numId w:val="1"/>
      </w:numPr>
      <w:spacing w:before="200" w:after="200" w:line="300" w:lineRule="auto"/>
      <w:jc w:val="both"/>
      <w:outlineLvl w:val="0"/>
    </w:pPr>
    <w:rPr>
      <w:rFonts w:ascii="Arial" w:eastAsia="Arial" w:hAnsi="Arial" w:cs="Arial"/>
      <w:b/>
      <w:kern w:val="0"/>
      <w:sz w:val="32"/>
      <w:szCs w:val="32"/>
      <w:lang w:val="en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BC4"/>
    <w:rPr>
      <w:rFonts w:ascii="Arial" w:eastAsia="Arial" w:hAnsi="Arial" w:cs="Arial"/>
      <w:b/>
      <w:kern w:val="0"/>
      <w:sz w:val="32"/>
      <w:szCs w:val="32"/>
      <w:lang w:val="en"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A6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D54"/>
  </w:style>
  <w:style w:type="paragraph" w:styleId="Pieddepage">
    <w:name w:val="footer"/>
    <w:basedOn w:val="Normal"/>
    <w:link w:val="PieddepageCar"/>
    <w:uiPriority w:val="99"/>
    <w:unhideWhenUsed/>
    <w:rsid w:val="00BA6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D54"/>
  </w:style>
  <w:style w:type="character" w:styleId="Textedelespacerserv">
    <w:name w:val="Placeholder Text"/>
    <w:basedOn w:val="Policepardfaut"/>
    <w:uiPriority w:val="99"/>
    <w:semiHidden/>
    <w:rsid w:val="00BA6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upp\Documents\Mod&#232;les%20Office%20personnalis&#233;s\Template_SPxY_sho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09C924693147969EA9276439996B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E29947-1F23-447A-9CDF-DA0ECC874D2B}"/>
      </w:docPartPr>
      <w:docPartBody>
        <w:p w:rsidR="00000000" w:rsidRDefault="00000000">
          <w:pPr>
            <w:pStyle w:val="D909C924693147969EA9276439996B51"/>
          </w:pPr>
          <w:r w:rsidRPr="00B7379D">
            <w:rPr>
              <w:rStyle w:val="Textedelespacerserv"/>
            </w:rPr>
            <w:t>[Titre ]</w:t>
          </w:r>
        </w:p>
      </w:docPartBody>
    </w:docPart>
    <w:docPart>
      <w:docPartPr>
        <w:name w:val="46A500316E764C74AC3FEEB24949A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F2BBDA-4A6C-4A88-80C0-06D89D87E9F5}"/>
      </w:docPartPr>
      <w:docPartBody>
        <w:p w:rsidR="00000000" w:rsidRDefault="00000000">
          <w:pPr>
            <w:pStyle w:val="46A500316E764C74AC3FEEB24949A28E"/>
          </w:pPr>
          <w:r w:rsidRPr="00B7379D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A4"/>
    <w:rsid w:val="00CB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909C924693147969EA9276439996B51">
    <w:name w:val="D909C924693147969EA9276439996B51"/>
  </w:style>
  <w:style w:type="paragraph" w:customStyle="1" w:styleId="46A500316E764C74AC3FEEB24949A28E">
    <w:name w:val="46A500316E764C74AC3FEEB24949A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1F7C-C404-411E-9CEC-E10553CD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Template_SPxY_short</Template>
  <TotalTime>51</TotalTime>
  <Pages>2</Pages>
  <Words>45</Words>
  <Characters>267</Characters>
  <Application>Microsoft Office Word</Application>
  <DocSecurity>0</DocSecurity>
  <Lines>33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Semester Project Titles and Prof 2023</vt:lpstr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Project Titles and Prof 2023</dc:title>
  <dc:subject/>
  <dc:creator>Valentin Suppa-Gallezot</dc:creator>
  <cp:keywords/>
  <dc:description/>
  <cp:lastModifiedBy>Valentin Suppa-Gallezot</cp:lastModifiedBy>
  <cp:revision>2</cp:revision>
  <dcterms:created xsi:type="dcterms:W3CDTF">2023-10-22T08:08:00Z</dcterms:created>
  <dcterms:modified xsi:type="dcterms:W3CDTF">2023-10-22T09:00:00Z</dcterms:modified>
</cp:coreProperties>
</file>