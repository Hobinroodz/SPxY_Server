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157E" w14:textId="3C2B15DB" w:rsidR="001D6C20" w:rsidRPr="001D6C20" w:rsidRDefault="001D6C20" w:rsidP="001D6C20">
      <w:pPr>
        <w:ind w:left="-566" w:right="-559"/>
        <w:rPr>
          <w:rFonts w:ascii="Arial" w:eastAsia="Arial" w:hAnsi="Arial" w:cs="Arial"/>
          <w:kern w:val="0"/>
          <w:sz w:val="18"/>
          <w:szCs w:val="18"/>
          <w:lang w:val="en" w:eastAsia="fr-FR"/>
          <w14:ligatures w14:val="none"/>
        </w:rPr>
      </w:pPr>
      <w:r w:rsidRPr="00B05E8B">
        <w:rPr>
          <w:rFonts w:ascii="Arial" w:hAnsi="Arial" w:cs="Arial"/>
          <w:b/>
          <w:bCs/>
          <w:sz w:val="36"/>
          <w:szCs w:val="36"/>
          <w:lang w:val="en-US"/>
        </w:rPr>
        <w:t xml:space="preserve">SPxY </w:t>
      </w:r>
      <w:proofErr w:type="gramStart"/>
      <w:r w:rsidRPr="00B05E8B">
        <w:rPr>
          <w:rFonts w:ascii="Arial" w:hAnsi="Arial" w:cs="Arial"/>
          <w:b/>
          <w:bCs/>
          <w:sz w:val="36"/>
          <w:szCs w:val="36"/>
          <w:lang w:val="en-US"/>
        </w:rPr>
        <w:t>Project :</w:t>
      </w:r>
      <w:proofErr w:type="gramEnd"/>
      <w:r w:rsidRPr="00B05E8B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sdt>
        <w:sdtPr>
          <w:rPr>
            <w:rFonts w:ascii="Arial" w:hAnsi="Arial" w:cs="Arial"/>
            <w:b/>
            <w:bCs/>
            <w:sz w:val="36"/>
            <w:szCs w:val="36"/>
            <w:lang w:val="en-US"/>
          </w:rPr>
          <w:alias w:val="Titre "/>
          <w:tag w:val=""/>
          <w:id w:val="-1684969371"/>
          <w:placeholder>
            <w:docPart w:val="198FDAD24F0C495D86B4DE1A9F01AED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05E8B">
            <w:rPr>
              <w:rFonts w:ascii="Arial" w:hAnsi="Arial" w:cs="Arial"/>
              <w:b/>
              <w:bCs/>
              <w:sz w:val="36"/>
              <w:szCs w:val="36"/>
              <w:lang w:val="en-US"/>
            </w:rPr>
            <w:t>Referencing and Organization</w:t>
          </w:r>
        </w:sdtContent>
      </w:sdt>
      <w:r w:rsidR="00000000">
        <w:rPr>
          <w:rFonts w:ascii="Arial" w:eastAsia="Arial" w:hAnsi="Arial" w:cs="Arial"/>
          <w:kern w:val="0"/>
          <w:sz w:val="24"/>
          <w:szCs w:val="24"/>
          <w:lang w:val="en" w:eastAsia="fr-FR"/>
          <w14:ligatures w14:val="none"/>
        </w:rPr>
        <w:pict w14:anchorId="17FF1635">
          <v:rect id="_x0000_i1025" style="width:0;height:1.5pt" o:hralign="center" o:hrstd="t" o:hr="t" fillcolor="#a0a0a0" stroked="f"/>
        </w:pict>
      </w: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635"/>
      </w:tblGrid>
      <w:tr w:rsidR="001D6C20" w:rsidRPr="001D6C20" w14:paraId="6DBC308B" w14:textId="77777777" w:rsidTr="00841DCB">
        <w:trPr>
          <w:trHeight w:val="600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6980" w14:textId="0502B178" w:rsidR="001D6C20" w:rsidRPr="001D6C20" w:rsidRDefault="001D6C20" w:rsidP="001D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kern w:val="0"/>
                <w:sz w:val="16"/>
                <w:szCs w:val="16"/>
                <w:lang w:val="en-US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-US" w:eastAsia="fr-FR"/>
                <w14:ligatures w14:val="none"/>
              </w:rPr>
              <w:t>Filename:</w:t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t xml:space="preserve"> </w:t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fldChar w:fldCharType="begin"/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instrText xml:space="preserve"> FILENAME \* MERGEFORMAT </w:instrText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fldChar w:fldCharType="separate"/>
            </w:r>
            <w:r w:rsidR="007E6914">
              <w:rPr>
                <w:rFonts w:ascii="Arial" w:eastAsia="Arial" w:hAnsi="Arial" w:cs="Arial"/>
                <w:noProof/>
                <w:kern w:val="0"/>
                <w:sz w:val="18"/>
                <w:szCs w:val="18"/>
                <w:lang w:val="en-US" w:eastAsia="fr-FR"/>
                <w14:ligatures w14:val="none"/>
              </w:rPr>
              <w:t>111001_ORG_R01_Referencing and Organization</w:t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fldChar w:fldCharType="end"/>
            </w:r>
          </w:p>
          <w:p w14:paraId="02882E8B" w14:textId="77777777" w:rsidR="001D6C20" w:rsidRPr="001D6C20" w:rsidRDefault="001D6C20" w:rsidP="001D6C20">
            <w:pPr>
              <w:spacing w:after="0" w:line="360" w:lineRule="auto"/>
              <w:jc w:val="both"/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>Project:</w:t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  <w:t xml:space="preserve"> Project SPxY, EPFL Spacecraft team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3235" w14:textId="77777777" w:rsidR="001D6C20" w:rsidRPr="001D6C20" w:rsidRDefault="001D6C20" w:rsidP="001D6C20">
            <w:pPr>
              <w:spacing w:after="0" w:line="360" w:lineRule="auto"/>
              <w:jc w:val="both"/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>Prepared by:</w:t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  <w:tab/>
            </w:r>
            <w:sdt>
              <w:sdtPr>
                <w:rPr>
                  <w:rFonts w:ascii="Arial" w:eastAsia="Arial" w:hAnsi="Arial" w:cs="Arial"/>
                  <w:kern w:val="0"/>
                  <w:sz w:val="18"/>
                  <w:szCs w:val="18"/>
                  <w:lang w:val="en" w:eastAsia="fr-FR"/>
                  <w14:ligatures w14:val="none"/>
                </w:rPr>
                <w:alias w:val="Auteur "/>
                <w:tag w:val=""/>
                <w:id w:val="-1500110363"/>
                <w:placeholder>
                  <w:docPart w:val="FDAB3FD4C6D944329086603BA79CF72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Pr="001D6C20">
                  <w:rPr>
                    <w:rFonts w:ascii="Arial" w:eastAsia="Arial" w:hAnsi="Arial" w:cs="Arial"/>
                    <w:kern w:val="0"/>
                    <w:sz w:val="18"/>
                    <w:szCs w:val="18"/>
                    <w:lang w:val="en" w:eastAsia="fr-FR"/>
                    <w14:ligatures w14:val="none"/>
                  </w:rPr>
                  <w:t>Valentin Suppa-Gallezot</w:t>
                </w:r>
              </w:sdtContent>
            </w:sdt>
          </w:p>
          <w:p w14:paraId="4788FF6F" w14:textId="77777777" w:rsidR="001D6C20" w:rsidRPr="001D6C20" w:rsidRDefault="001D6C20" w:rsidP="001D6C20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kern w:val="0"/>
                <w:sz w:val="20"/>
                <w:szCs w:val="20"/>
                <w:lang w:val="en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>Approved by:</w:t>
            </w: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ab/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  <w:t>TBA</w:t>
            </w:r>
          </w:p>
        </w:tc>
      </w:tr>
    </w:tbl>
    <w:p w14:paraId="679F41ED" w14:textId="77777777" w:rsidR="001D6C20" w:rsidRPr="001D6C20" w:rsidRDefault="00000000" w:rsidP="001D6C20">
      <w:pPr>
        <w:spacing w:after="0" w:line="360" w:lineRule="auto"/>
        <w:ind w:left="-566" w:right="-559"/>
        <w:jc w:val="both"/>
        <w:rPr>
          <w:rFonts w:ascii="Arial" w:eastAsia="Arial" w:hAnsi="Arial" w:cs="Arial"/>
          <w:kern w:val="0"/>
          <w:sz w:val="18"/>
          <w:szCs w:val="18"/>
          <w:lang w:val="en" w:eastAsia="fr-FR"/>
          <w14:ligatures w14:val="none"/>
        </w:rPr>
      </w:pPr>
      <w:r>
        <w:rPr>
          <w:rFonts w:ascii="Arial" w:eastAsia="Arial" w:hAnsi="Arial" w:cs="Arial"/>
          <w:kern w:val="0"/>
          <w:sz w:val="24"/>
          <w:szCs w:val="24"/>
          <w:lang w:val="en" w:eastAsia="fr-FR"/>
          <w14:ligatures w14:val="none"/>
        </w:rPr>
        <w:pict w14:anchorId="3003A760">
          <v:rect id="_x0000_i1026" style="width:0;height:1.5pt" o:hralign="center" o:hrstd="t" o:hr="t" fillcolor="#a0a0a0" stroked="f"/>
        </w:pict>
      </w:r>
    </w:p>
    <w:p w14:paraId="63B0FDA2" w14:textId="269ACCC5" w:rsidR="001A58D3" w:rsidRDefault="00B05E8B" w:rsidP="00B05E8B">
      <w:pPr>
        <w:pStyle w:val="Titre1"/>
      </w:pPr>
      <w:r>
        <w:t xml:space="preserve">Scope </w:t>
      </w:r>
    </w:p>
    <w:p w14:paraId="1B9A25BA" w14:textId="5DA06029" w:rsidR="00B05E8B" w:rsidRDefault="00B05E8B" w:rsidP="00B05E8B">
      <w:pPr>
        <w:rPr>
          <w:lang w:val="en" w:eastAsia="fr-FR"/>
        </w:rPr>
      </w:pPr>
      <w:r>
        <w:rPr>
          <w:lang w:val="en" w:eastAsia="fr-FR"/>
        </w:rPr>
        <w:t>This note summarizes the organization of all the documentation of the SPxY project. The idea of this organization is to be able to create a correct number for each document to make the referencing easier.</w:t>
      </w:r>
    </w:p>
    <w:p w14:paraId="3E668015" w14:textId="3073A00B" w:rsidR="009F08EB" w:rsidRDefault="009F08EB" w:rsidP="009F08EB">
      <w:pPr>
        <w:pStyle w:val="Titre1"/>
      </w:pPr>
      <w:r>
        <w:t xml:space="preserve">Table of reference </w:t>
      </w:r>
    </w:p>
    <w:tbl>
      <w:tblPr>
        <w:tblStyle w:val="Grilledutableau"/>
        <w:tblW w:w="8722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2410"/>
        <w:gridCol w:w="1134"/>
        <w:gridCol w:w="851"/>
        <w:gridCol w:w="851"/>
        <w:gridCol w:w="646"/>
      </w:tblGrid>
      <w:tr w:rsidR="00DA49AF" w14:paraId="5BB5B28C" w14:textId="12A58BF0" w:rsidTr="00DA49AF">
        <w:tc>
          <w:tcPr>
            <w:tcW w:w="1271" w:type="dxa"/>
          </w:tcPr>
          <w:p w14:paraId="7E3C2785" w14:textId="70A67069" w:rsidR="00DA49AF" w:rsidRPr="00DA49AF" w:rsidRDefault="00DA49AF" w:rsidP="00B05E8B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1</w:t>
            </w:r>
          </w:p>
        </w:tc>
        <w:tc>
          <w:tcPr>
            <w:tcW w:w="1559" w:type="dxa"/>
          </w:tcPr>
          <w:p w14:paraId="64C5274E" w14:textId="3C336DFF" w:rsidR="00DA49AF" w:rsidRPr="00DA49AF" w:rsidRDefault="00DA49AF" w:rsidP="00B05E8B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0</w:t>
            </w:r>
          </w:p>
        </w:tc>
        <w:tc>
          <w:tcPr>
            <w:tcW w:w="2410" w:type="dxa"/>
          </w:tcPr>
          <w:p w14:paraId="7A81BD44" w14:textId="1C0FACC6" w:rsidR="00DA49AF" w:rsidRPr="00DA49AF" w:rsidRDefault="00DA49AF" w:rsidP="00B05E8B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0</w:t>
            </w:r>
          </w:p>
        </w:tc>
        <w:tc>
          <w:tcPr>
            <w:tcW w:w="1134" w:type="dxa"/>
          </w:tcPr>
          <w:p w14:paraId="5E46C30D" w14:textId="2063F94E" w:rsidR="00DA49AF" w:rsidRPr="00DA49AF" w:rsidRDefault="00DA49AF" w:rsidP="00B05E8B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0</w:t>
            </w:r>
          </w:p>
        </w:tc>
        <w:tc>
          <w:tcPr>
            <w:tcW w:w="851" w:type="dxa"/>
          </w:tcPr>
          <w:p w14:paraId="0FCFF4E7" w14:textId="124FC7D2" w:rsidR="00DA49AF" w:rsidRPr="00DA49AF" w:rsidRDefault="00DA49AF" w:rsidP="00B05E8B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 xml:space="preserve">DOC # </w:t>
            </w:r>
          </w:p>
        </w:tc>
        <w:tc>
          <w:tcPr>
            <w:tcW w:w="851" w:type="dxa"/>
          </w:tcPr>
          <w:p w14:paraId="2A37731B" w14:textId="7E1BE93E" w:rsidR="00DA49AF" w:rsidRPr="00DA49AF" w:rsidRDefault="00DA49AF" w:rsidP="00B05E8B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Nature</w:t>
            </w:r>
          </w:p>
        </w:tc>
        <w:tc>
          <w:tcPr>
            <w:tcW w:w="646" w:type="dxa"/>
          </w:tcPr>
          <w:p w14:paraId="73F63114" w14:textId="4B37AD41" w:rsidR="00DA49AF" w:rsidRPr="00DA49AF" w:rsidRDefault="00DA49AF" w:rsidP="00B05E8B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REV</w:t>
            </w:r>
          </w:p>
        </w:tc>
      </w:tr>
      <w:tr w:rsidR="00DA49AF" w14:paraId="63331AEE" w14:textId="46C5C3A0" w:rsidTr="00DA49AF">
        <w:tc>
          <w:tcPr>
            <w:tcW w:w="1271" w:type="dxa"/>
          </w:tcPr>
          <w:p w14:paraId="5177842B" w14:textId="3D64BEF5" w:rsidR="00DA49AF" w:rsidRPr="00DA49AF" w:rsidRDefault="00DA49AF" w:rsidP="00EF260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DA49AF">
              <w:rPr>
                <w:b/>
                <w:bCs/>
                <w:sz w:val="16"/>
                <w:szCs w:val="16"/>
                <w:lang w:val="en-US"/>
              </w:rPr>
              <w:t>Project Management and system engineering of the project</w:t>
            </w:r>
          </w:p>
        </w:tc>
        <w:tc>
          <w:tcPr>
            <w:tcW w:w="1559" w:type="dxa"/>
          </w:tcPr>
          <w:p w14:paraId="71163A5D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2410" w:type="dxa"/>
          </w:tcPr>
          <w:p w14:paraId="7CC9EC54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1134" w:type="dxa"/>
          </w:tcPr>
          <w:p w14:paraId="697C5E1B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7E49FA88" w14:textId="492E82FA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00</w:t>
            </w:r>
          </w:p>
        </w:tc>
        <w:tc>
          <w:tcPr>
            <w:tcW w:w="851" w:type="dxa"/>
          </w:tcPr>
          <w:p w14:paraId="513F00B1" w14:textId="37F2F266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 xml:space="preserve">TN, </w:t>
            </w:r>
          </w:p>
          <w:p w14:paraId="46A3FAF2" w14:textId="1BDEE68A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RPRT,</w:t>
            </w:r>
          </w:p>
          <w:p w14:paraId="1F3F296F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DRWG</w:t>
            </w:r>
          </w:p>
          <w:p w14:paraId="2B7AA1E7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3D</w:t>
            </w:r>
          </w:p>
          <w:p w14:paraId="0A8C9B09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TBL</w:t>
            </w:r>
          </w:p>
          <w:p w14:paraId="17FE9978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SIM</w:t>
            </w:r>
          </w:p>
          <w:p w14:paraId="6C59970D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DOC</w:t>
            </w:r>
          </w:p>
          <w:p w14:paraId="4776ED58" w14:textId="171EEB0D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ORG</w:t>
            </w:r>
          </w:p>
          <w:p w14:paraId="5430140E" w14:textId="405380C5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646" w:type="dxa"/>
          </w:tcPr>
          <w:p w14:paraId="2BEEB89A" w14:textId="0006C2DD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R01</w:t>
            </w:r>
          </w:p>
        </w:tc>
      </w:tr>
      <w:tr w:rsidR="00DA49AF" w14:paraId="7466669A" w14:textId="002CBFDF" w:rsidTr="00DA49AF">
        <w:tc>
          <w:tcPr>
            <w:tcW w:w="1271" w:type="dxa"/>
          </w:tcPr>
          <w:p w14:paraId="648F831E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1559" w:type="dxa"/>
          </w:tcPr>
          <w:p w14:paraId="2D88112E" w14:textId="77777777" w:rsidR="00DA49AF" w:rsidRPr="00DA49AF" w:rsidRDefault="00DA49AF" w:rsidP="00EF260F">
            <w:pPr>
              <w:spacing w:after="160" w:line="259" w:lineRule="auto"/>
              <w:rPr>
                <w:sz w:val="16"/>
                <w:szCs w:val="16"/>
                <w:lang w:val="en-US"/>
              </w:rPr>
            </w:pPr>
            <w:r w:rsidRPr="00DA49AF">
              <w:rPr>
                <w:b/>
                <w:bCs/>
                <w:sz w:val="16"/>
                <w:szCs w:val="16"/>
                <w:lang w:val="en-US"/>
              </w:rPr>
              <w:t>Project Management</w:t>
            </w:r>
          </w:p>
          <w:p w14:paraId="70A60311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2410" w:type="dxa"/>
          </w:tcPr>
          <w:p w14:paraId="1891C7C6" w14:textId="2790A2BB" w:rsidR="00DA49AF" w:rsidRPr="00DA49AF" w:rsidRDefault="00DA49AF" w:rsidP="00EF260F">
            <w:pPr>
              <w:pStyle w:val="Paragraphedeliste"/>
              <w:numPr>
                <w:ilvl w:val="0"/>
                <w:numId w:val="8"/>
              </w:numPr>
              <w:rPr>
                <w:sz w:val="16"/>
                <w:szCs w:val="16"/>
                <w:lang w:val="en" w:eastAsia="fr-FR"/>
              </w:rPr>
            </w:pPr>
            <w:proofErr w:type="spellStart"/>
            <w:r w:rsidRPr="00DA49AF">
              <w:rPr>
                <w:sz w:val="16"/>
                <w:szCs w:val="16"/>
                <w:lang w:val="en" w:eastAsia="fr-FR"/>
              </w:rPr>
              <w:t>Organisation</w:t>
            </w:r>
            <w:proofErr w:type="spellEnd"/>
          </w:p>
          <w:p w14:paraId="4E28FBD0" w14:textId="66CD0B2B" w:rsidR="00DA49AF" w:rsidRPr="00DA49AF" w:rsidRDefault="00DA49AF" w:rsidP="00EF260F">
            <w:pPr>
              <w:pStyle w:val="Paragraphedeliste"/>
              <w:numPr>
                <w:ilvl w:val="0"/>
                <w:numId w:val="8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Members</w:t>
            </w:r>
          </w:p>
          <w:p w14:paraId="487249B8" w14:textId="77777777" w:rsidR="00DA49AF" w:rsidRPr="00DA49AF" w:rsidRDefault="00DA49AF" w:rsidP="00EF260F">
            <w:pPr>
              <w:pStyle w:val="Paragraphedeliste"/>
              <w:numPr>
                <w:ilvl w:val="0"/>
                <w:numId w:val="8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 xml:space="preserve">Budget </w:t>
            </w:r>
          </w:p>
          <w:p w14:paraId="3F7251BB" w14:textId="0EE06026" w:rsidR="00DA49AF" w:rsidRPr="00DA49AF" w:rsidRDefault="00DA49AF" w:rsidP="00EF260F">
            <w:pPr>
              <w:pStyle w:val="Paragraphedeliste"/>
              <w:numPr>
                <w:ilvl w:val="0"/>
                <w:numId w:val="8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 xml:space="preserve">Progress report </w:t>
            </w:r>
          </w:p>
          <w:p w14:paraId="2BD095F8" w14:textId="2EC017B0" w:rsidR="00DA49AF" w:rsidRPr="00DA49AF" w:rsidRDefault="00DA49AF" w:rsidP="00EF260F">
            <w:pPr>
              <w:pStyle w:val="Paragraphedeliste"/>
              <w:numPr>
                <w:ilvl w:val="0"/>
                <w:numId w:val="8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other</w:t>
            </w:r>
          </w:p>
        </w:tc>
        <w:tc>
          <w:tcPr>
            <w:tcW w:w="1134" w:type="dxa"/>
          </w:tcPr>
          <w:p w14:paraId="7C16090E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37F5668A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2C449150" w14:textId="771D3E8C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646" w:type="dxa"/>
          </w:tcPr>
          <w:p w14:paraId="4FC96BE8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</w:tr>
      <w:tr w:rsidR="00DA49AF" w14:paraId="22909912" w14:textId="7D3D8F53" w:rsidTr="00DA49AF">
        <w:tc>
          <w:tcPr>
            <w:tcW w:w="1271" w:type="dxa"/>
          </w:tcPr>
          <w:p w14:paraId="177B205A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1559" w:type="dxa"/>
          </w:tcPr>
          <w:p w14:paraId="6994E0A7" w14:textId="1EAACACC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b/>
                <w:bCs/>
                <w:sz w:val="16"/>
                <w:szCs w:val="16"/>
                <w:lang w:val="en-US"/>
              </w:rPr>
              <w:t>Requirements Analysis and Management</w:t>
            </w:r>
          </w:p>
        </w:tc>
        <w:tc>
          <w:tcPr>
            <w:tcW w:w="2410" w:type="dxa"/>
          </w:tcPr>
          <w:p w14:paraId="781B3F05" w14:textId="77777777" w:rsidR="00DA49AF" w:rsidRPr="00DA49AF" w:rsidRDefault="00DA49AF" w:rsidP="00EF260F">
            <w:pPr>
              <w:pStyle w:val="Paragraphedeliste"/>
              <w:numPr>
                <w:ilvl w:val="0"/>
                <w:numId w:val="9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 xml:space="preserve">documentation </w:t>
            </w:r>
          </w:p>
          <w:p w14:paraId="0F7B5D35" w14:textId="51BA34F0" w:rsidR="00DA49AF" w:rsidRPr="00DA49AF" w:rsidRDefault="00DA49AF" w:rsidP="009F08EB">
            <w:pPr>
              <w:pStyle w:val="Paragraphedeliste"/>
              <w:numPr>
                <w:ilvl w:val="0"/>
                <w:numId w:val="9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 xml:space="preserve">report </w:t>
            </w:r>
          </w:p>
        </w:tc>
        <w:tc>
          <w:tcPr>
            <w:tcW w:w="1134" w:type="dxa"/>
          </w:tcPr>
          <w:p w14:paraId="0AB37B5F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23742504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328E6A15" w14:textId="5C6B825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646" w:type="dxa"/>
          </w:tcPr>
          <w:p w14:paraId="3DB06EE5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</w:tr>
      <w:tr w:rsidR="00DA49AF" w14:paraId="07684B9F" w14:textId="349B17E4" w:rsidTr="00DA49AF">
        <w:tc>
          <w:tcPr>
            <w:tcW w:w="1271" w:type="dxa"/>
          </w:tcPr>
          <w:p w14:paraId="204D0BCD" w14:textId="7ACD1EBA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b/>
                <w:bCs/>
                <w:sz w:val="16"/>
                <w:szCs w:val="16"/>
                <w:lang w:val="en-US"/>
              </w:rPr>
              <w:t>APM Development – Design, manufacturing, assembly, integration</w:t>
            </w:r>
          </w:p>
        </w:tc>
        <w:tc>
          <w:tcPr>
            <w:tcW w:w="1559" w:type="dxa"/>
          </w:tcPr>
          <w:p w14:paraId="46CA7D28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2410" w:type="dxa"/>
          </w:tcPr>
          <w:p w14:paraId="61303E85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1134" w:type="dxa"/>
          </w:tcPr>
          <w:p w14:paraId="12DB701A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19929C57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3B37D1A3" w14:textId="39BCC306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646" w:type="dxa"/>
          </w:tcPr>
          <w:p w14:paraId="3CF0515B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</w:tr>
      <w:tr w:rsidR="00DA49AF" w14:paraId="793E301E" w14:textId="6A6DED7E" w:rsidTr="00DA49AF">
        <w:tc>
          <w:tcPr>
            <w:tcW w:w="1271" w:type="dxa"/>
          </w:tcPr>
          <w:p w14:paraId="4729D2C0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1559" w:type="dxa"/>
          </w:tcPr>
          <w:p w14:paraId="2A86EE3C" w14:textId="164EC036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b/>
                <w:bCs/>
                <w:sz w:val="16"/>
                <w:szCs w:val="16"/>
                <w:lang w:val="en-US"/>
              </w:rPr>
              <w:t>Design of the mechanism</w:t>
            </w:r>
          </w:p>
        </w:tc>
        <w:tc>
          <w:tcPr>
            <w:tcW w:w="2410" w:type="dxa"/>
          </w:tcPr>
          <w:p w14:paraId="75FB7936" w14:textId="724F13A3" w:rsidR="00DA49AF" w:rsidRPr="00DA49AF" w:rsidRDefault="00DA49AF" w:rsidP="00EF260F">
            <w:pPr>
              <w:pStyle w:val="Paragraphedeliste"/>
              <w:numPr>
                <w:ilvl w:val="0"/>
                <w:numId w:val="2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3d</w:t>
            </w:r>
          </w:p>
          <w:p w14:paraId="1DE7343E" w14:textId="77777777" w:rsidR="00DA49AF" w:rsidRPr="00DA49AF" w:rsidRDefault="00DA49AF" w:rsidP="00EF260F">
            <w:pPr>
              <w:pStyle w:val="Paragraphedeliste"/>
              <w:numPr>
                <w:ilvl w:val="0"/>
                <w:numId w:val="2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Drawing</w:t>
            </w:r>
          </w:p>
          <w:p w14:paraId="156E4F83" w14:textId="410B719A" w:rsidR="00DA49AF" w:rsidRPr="00DA49AF" w:rsidRDefault="00DA49AF" w:rsidP="00EF260F">
            <w:pPr>
              <w:pStyle w:val="Paragraphedeliste"/>
              <w:numPr>
                <w:ilvl w:val="0"/>
                <w:numId w:val="2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simulations</w:t>
            </w:r>
          </w:p>
        </w:tc>
        <w:tc>
          <w:tcPr>
            <w:tcW w:w="1134" w:type="dxa"/>
          </w:tcPr>
          <w:p w14:paraId="7D04755B" w14:textId="77777777" w:rsidR="00DA49AF" w:rsidRPr="00DA49AF" w:rsidRDefault="00DA49AF" w:rsidP="00EF260F">
            <w:pPr>
              <w:pStyle w:val="Paragraphedeliste"/>
              <w:numPr>
                <w:ilvl w:val="1"/>
                <w:numId w:val="1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assembly</w:t>
            </w:r>
          </w:p>
          <w:p w14:paraId="1BA172AA" w14:textId="77777777" w:rsidR="00DA49AF" w:rsidRPr="00DA49AF" w:rsidRDefault="00DA49AF" w:rsidP="00EF260F">
            <w:pPr>
              <w:pStyle w:val="Paragraphedeliste"/>
              <w:numPr>
                <w:ilvl w:val="1"/>
                <w:numId w:val="1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str</w:t>
            </w:r>
          </w:p>
          <w:p w14:paraId="43ED14A7" w14:textId="7EEF3B86" w:rsidR="00DA49AF" w:rsidRPr="00DA49AF" w:rsidRDefault="00DA49AF" w:rsidP="00EF260F">
            <w:pPr>
              <w:pStyle w:val="Paragraphedeliste"/>
              <w:numPr>
                <w:ilvl w:val="1"/>
                <w:numId w:val="1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 xml:space="preserve">COTS </w:t>
            </w:r>
          </w:p>
        </w:tc>
        <w:tc>
          <w:tcPr>
            <w:tcW w:w="851" w:type="dxa"/>
          </w:tcPr>
          <w:p w14:paraId="7EAE2F08" w14:textId="77777777" w:rsidR="00DA49AF" w:rsidRPr="00DA49AF" w:rsidRDefault="00DA49AF" w:rsidP="00DA49A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23E7A763" w14:textId="2884834F" w:rsidR="00DA49AF" w:rsidRPr="00DA49AF" w:rsidRDefault="00DA49AF" w:rsidP="00DA49A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646" w:type="dxa"/>
          </w:tcPr>
          <w:p w14:paraId="163CE806" w14:textId="77777777" w:rsidR="00DA49AF" w:rsidRPr="00DA49AF" w:rsidRDefault="00DA49AF" w:rsidP="00DA49AF">
            <w:pPr>
              <w:pStyle w:val="Paragraphedeliste"/>
              <w:ind w:left="360"/>
              <w:rPr>
                <w:sz w:val="16"/>
                <w:szCs w:val="16"/>
                <w:lang w:val="en" w:eastAsia="fr-FR"/>
              </w:rPr>
            </w:pPr>
          </w:p>
        </w:tc>
      </w:tr>
      <w:tr w:rsidR="00DA49AF" w14:paraId="6A460C21" w14:textId="399DDB36" w:rsidTr="00DA49AF">
        <w:tc>
          <w:tcPr>
            <w:tcW w:w="1271" w:type="dxa"/>
          </w:tcPr>
          <w:p w14:paraId="61C8ECDA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1559" w:type="dxa"/>
          </w:tcPr>
          <w:p w14:paraId="74334E12" w14:textId="0AA22D34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b/>
                <w:bCs/>
                <w:sz w:val="16"/>
                <w:szCs w:val="16"/>
                <w:lang w:val="en-US"/>
              </w:rPr>
              <w:t>Manufacturing and assembly</w:t>
            </w:r>
          </w:p>
        </w:tc>
        <w:tc>
          <w:tcPr>
            <w:tcW w:w="2410" w:type="dxa"/>
          </w:tcPr>
          <w:p w14:paraId="4B1009E3" w14:textId="77777777" w:rsidR="00DA49AF" w:rsidRPr="00DA49AF" w:rsidRDefault="00DA49AF" w:rsidP="00EF260F">
            <w:pPr>
              <w:pStyle w:val="Paragraphedeliste"/>
              <w:numPr>
                <w:ilvl w:val="0"/>
                <w:numId w:val="5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 xml:space="preserve">Documentation </w:t>
            </w:r>
          </w:p>
          <w:p w14:paraId="6F46F170" w14:textId="0F20A158" w:rsidR="00DA49AF" w:rsidRPr="00DA49AF" w:rsidRDefault="00DA49AF" w:rsidP="00EF260F">
            <w:pPr>
              <w:pStyle w:val="Paragraphedeliste"/>
              <w:numPr>
                <w:ilvl w:val="0"/>
                <w:numId w:val="5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Measurements reports</w:t>
            </w:r>
          </w:p>
        </w:tc>
        <w:tc>
          <w:tcPr>
            <w:tcW w:w="1134" w:type="dxa"/>
          </w:tcPr>
          <w:p w14:paraId="0FA93AEB" w14:textId="1D94A1E9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2D80580E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5F9B0B6E" w14:textId="7B4F551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646" w:type="dxa"/>
          </w:tcPr>
          <w:p w14:paraId="77EF86D2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</w:tr>
      <w:tr w:rsidR="00DA49AF" w14:paraId="4BD1B6D0" w14:textId="3B142F2F" w:rsidTr="00DA49AF">
        <w:tc>
          <w:tcPr>
            <w:tcW w:w="1271" w:type="dxa"/>
          </w:tcPr>
          <w:p w14:paraId="1C4C4820" w14:textId="32063DEB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b/>
                <w:bCs/>
                <w:sz w:val="16"/>
                <w:szCs w:val="16"/>
                <w:lang w:val="en-US"/>
              </w:rPr>
              <w:t>Power System Design and Integration</w:t>
            </w:r>
          </w:p>
        </w:tc>
        <w:tc>
          <w:tcPr>
            <w:tcW w:w="1559" w:type="dxa"/>
          </w:tcPr>
          <w:p w14:paraId="3577A9F3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2410" w:type="dxa"/>
          </w:tcPr>
          <w:p w14:paraId="56B5CE76" w14:textId="77777777" w:rsidR="00DA49AF" w:rsidRPr="00DA49AF" w:rsidRDefault="00DA49AF" w:rsidP="00EF260F">
            <w:pPr>
              <w:pStyle w:val="Paragraphedeliste"/>
              <w:numPr>
                <w:ilvl w:val="0"/>
                <w:numId w:val="4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 xml:space="preserve">Design documentation </w:t>
            </w:r>
          </w:p>
          <w:p w14:paraId="4ABF9D34" w14:textId="04810F7E" w:rsidR="00DA49AF" w:rsidRPr="00DA49AF" w:rsidRDefault="00DA49AF" w:rsidP="00EF260F">
            <w:pPr>
              <w:pStyle w:val="Paragraphedeliste"/>
              <w:numPr>
                <w:ilvl w:val="0"/>
                <w:numId w:val="4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Hardware documentation</w:t>
            </w:r>
          </w:p>
        </w:tc>
        <w:tc>
          <w:tcPr>
            <w:tcW w:w="1134" w:type="dxa"/>
          </w:tcPr>
          <w:p w14:paraId="33FEAA22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487B6C76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0E9953A3" w14:textId="2FBEDEF0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646" w:type="dxa"/>
          </w:tcPr>
          <w:p w14:paraId="1062F286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</w:tr>
      <w:tr w:rsidR="00DA49AF" w14:paraId="5F1CE817" w14:textId="3EFEA6FE" w:rsidTr="00DA49AF">
        <w:tc>
          <w:tcPr>
            <w:tcW w:w="1271" w:type="dxa"/>
          </w:tcPr>
          <w:p w14:paraId="7F21CC1F" w14:textId="77777777" w:rsidR="00DA49AF" w:rsidRPr="00DA49AF" w:rsidRDefault="00DA49AF" w:rsidP="00EF260F">
            <w:pPr>
              <w:spacing w:after="160" w:line="259" w:lineRule="auto"/>
              <w:rPr>
                <w:b/>
                <w:bCs/>
                <w:sz w:val="16"/>
                <w:szCs w:val="16"/>
                <w:lang w:val="en-US"/>
              </w:rPr>
            </w:pPr>
            <w:r w:rsidRPr="00DA49AF">
              <w:rPr>
                <w:b/>
                <w:bCs/>
                <w:sz w:val="16"/>
                <w:szCs w:val="16"/>
                <w:lang w:val="en-US"/>
              </w:rPr>
              <w:t>Control Algorithm Development</w:t>
            </w:r>
          </w:p>
          <w:p w14:paraId="475F28F2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1559" w:type="dxa"/>
          </w:tcPr>
          <w:p w14:paraId="28B2AE85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2410" w:type="dxa"/>
          </w:tcPr>
          <w:p w14:paraId="77531365" w14:textId="77777777" w:rsidR="00DA49AF" w:rsidRPr="00DA49AF" w:rsidRDefault="00DA49AF" w:rsidP="00EF260F">
            <w:pPr>
              <w:pStyle w:val="Paragraphedeliste"/>
              <w:numPr>
                <w:ilvl w:val="0"/>
                <w:numId w:val="6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Documentation</w:t>
            </w:r>
          </w:p>
          <w:p w14:paraId="046D90CC" w14:textId="77777777" w:rsidR="00DA49AF" w:rsidRPr="00DA49AF" w:rsidRDefault="00DA49AF" w:rsidP="00EF260F">
            <w:pPr>
              <w:pStyle w:val="Paragraphedeliste"/>
              <w:numPr>
                <w:ilvl w:val="0"/>
                <w:numId w:val="6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 xml:space="preserve">Codes </w:t>
            </w:r>
          </w:p>
          <w:p w14:paraId="69DDFFA7" w14:textId="25BE39AB" w:rsidR="00DA49AF" w:rsidRPr="00DA49AF" w:rsidRDefault="00DA49AF" w:rsidP="00EF260F">
            <w:pPr>
              <w:pStyle w:val="Paragraphedeliste"/>
              <w:numPr>
                <w:ilvl w:val="0"/>
                <w:numId w:val="6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Simulink</w:t>
            </w:r>
          </w:p>
        </w:tc>
        <w:tc>
          <w:tcPr>
            <w:tcW w:w="1134" w:type="dxa"/>
          </w:tcPr>
          <w:p w14:paraId="04A5939F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1A15D9CA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0FDC452D" w14:textId="41FCCB73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646" w:type="dxa"/>
          </w:tcPr>
          <w:p w14:paraId="4A592D79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</w:tr>
      <w:tr w:rsidR="00DA49AF" w14:paraId="6DDA8AAA" w14:textId="5A325492" w:rsidTr="00DA49AF">
        <w:tc>
          <w:tcPr>
            <w:tcW w:w="1271" w:type="dxa"/>
          </w:tcPr>
          <w:p w14:paraId="182BFE77" w14:textId="3A0D7B66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b/>
                <w:bCs/>
                <w:sz w:val="16"/>
                <w:szCs w:val="16"/>
                <w:lang w:val="en-US"/>
              </w:rPr>
              <w:t>Integration and Testing</w:t>
            </w:r>
          </w:p>
        </w:tc>
        <w:tc>
          <w:tcPr>
            <w:tcW w:w="1559" w:type="dxa"/>
          </w:tcPr>
          <w:p w14:paraId="6ACDD3B9" w14:textId="77777777" w:rsidR="00DA49AF" w:rsidRPr="00DA49AF" w:rsidRDefault="00DA49AF" w:rsidP="00EF260F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14:paraId="6DBD6416" w14:textId="77777777" w:rsidR="00DA49AF" w:rsidRPr="00DA49AF" w:rsidRDefault="00DA49AF" w:rsidP="00EF260F">
            <w:pPr>
              <w:pStyle w:val="Paragraphedeliste"/>
              <w:numPr>
                <w:ilvl w:val="0"/>
                <w:numId w:val="7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>Integration report</w:t>
            </w:r>
          </w:p>
          <w:p w14:paraId="0C77A448" w14:textId="16EE384C" w:rsidR="00DA49AF" w:rsidRPr="00DA49AF" w:rsidRDefault="00DA49AF" w:rsidP="00EF260F">
            <w:pPr>
              <w:pStyle w:val="Paragraphedeliste"/>
              <w:numPr>
                <w:ilvl w:val="0"/>
                <w:numId w:val="7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 xml:space="preserve">Testing </w:t>
            </w:r>
            <w:proofErr w:type="spellStart"/>
            <w:r w:rsidRPr="00DA49AF">
              <w:rPr>
                <w:sz w:val="16"/>
                <w:szCs w:val="16"/>
                <w:lang w:val="en" w:eastAsia="fr-FR"/>
              </w:rPr>
              <w:t>meca</w:t>
            </w:r>
            <w:proofErr w:type="spellEnd"/>
          </w:p>
          <w:p w14:paraId="0AAA68B0" w14:textId="77777777" w:rsidR="00DA49AF" w:rsidRPr="00DA49AF" w:rsidRDefault="00DA49AF" w:rsidP="00EF260F">
            <w:pPr>
              <w:pStyle w:val="Paragraphedeliste"/>
              <w:numPr>
                <w:ilvl w:val="0"/>
                <w:numId w:val="7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 xml:space="preserve">Testing </w:t>
            </w:r>
            <w:proofErr w:type="spellStart"/>
            <w:r w:rsidRPr="00DA49AF">
              <w:rPr>
                <w:sz w:val="16"/>
                <w:szCs w:val="16"/>
                <w:lang w:val="en" w:eastAsia="fr-FR"/>
              </w:rPr>
              <w:t>elec</w:t>
            </w:r>
            <w:proofErr w:type="spellEnd"/>
          </w:p>
          <w:p w14:paraId="61998DB9" w14:textId="77777777" w:rsidR="00DA49AF" w:rsidRPr="00DA49AF" w:rsidRDefault="00DA49AF" w:rsidP="00EF260F">
            <w:pPr>
              <w:pStyle w:val="Paragraphedeliste"/>
              <w:numPr>
                <w:ilvl w:val="0"/>
                <w:numId w:val="7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 xml:space="preserve">Testing control </w:t>
            </w:r>
          </w:p>
          <w:p w14:paraId="7ABBEFDF" w14:textId="77777777" w:rsidR="00DA49AF" w:rsidRPr="00DA49AF" w:rsidRDefault="00DA49AF" w:rsidP="00EF260F">
            <w:pPr>
              <w:pStyle w:val="Paragraphedeliste"/>
              <w:numPr>
                <w:ilvl w:val="0"/>
                <w:numId w:val="7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 xml:space="preserve">Testing software </w:t>
            </w:r>
          </w:p>
          <w:p w14:paraId="75405EC2" w14:textId="23D822BB" w:rsidR="00DA49AF" w:rsidRPr="00DA49AF" w:rsidRDefault="00DA49AF" w:rsidP="00EF260F">
            <w:pPr>
              <w:pStyle w:val="Paragraphedeliste"/>
              <w:numPr>
                <w:ilvl w:val="0"/>
                <w:numId w:val="7"/>
              </w:numPr>
              <w:rPr>
                <w:sz w:val="16"/>
                <w:szCs w:val="16"/>
                <w:lang w:val="en" w:eastAsia="fr-FR"/>
              </w:rPr>
            </w:pPr>
            <w:r w:rsidRPr="00DA49AF">
              <w:rPr>
                <w:sz w:val="16"/>
                <w:szCs w:val="16"/>
                <w:lang w:val="en" w:eastAsia="fr-FR"/>
              </w:rPr>
              <w:t xml:space="preserve">Other </w:t>
            </w:r>
          </w:p>
        </w:tc>
        <w:tc>
          <w:tcPr>
            <w:tcW w:w="1134" w:type="dxa"/>
          </w:tcPr>
          <w:p w14:paraId="418030BD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5FCDAD62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60D4969C" w14:textId="5350DA25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646" w:type="dxa"/>
          </w:tcPr>
          <w:p w14:paraId="57E3482B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</w:tr>
      <w:tr w:rsidR="00DA49AF" w14:paraId="22130B87" w14:textId="45547F60" w:rsidTr="00DA49AF">
        <w:tc>
          <w:tcPr>
            <w:tcW w:w="1271" w:type="dxa"/>
          </w:tcPr>
          <w:p w14:paraId="3AE53F9D" w14:textId="77777777" w:rsidR="00DA49AF" w:rsidRPr="00DA49AF" w:rsidRDefault="00DA49AF" w:rsidP="00EF260F">
            <w:pPr>
              <w:rPr>
                <w:i/>
                <w:iCs/>
                <w:sz w:val="16"/>
                <w:szCs w:val="16"/>
                <w:lang w:val="en-US"/>
              </w:rPr>
            </w:pPr>
            <w:r w:rsidRPr="00DA49AF">
              <w:rPr>
                <w:b/>
                <w:bCs/>
                <w:sz w:val="16"/>
                <w:szCs w:val="16"/>
                <w:lang w:val="en-US"/>
              </w:rPr>
              <w:t>Final Analysis of the project</w:t>
            </w:r>
          </w:p>
          <w:p w14:paraId="2C671E9F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1559" w:type="dxa"/>
          </w:tcPr>
          <w:p w14:paraId="0B0E8119" w14:textId="77777777" w:rsidR="00DA49AF" w:rsidRPr="00DA49AF" w:rsidRDefault="00DA49AF" w:rsidP="00EF260F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14:paraId="467B4C90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1134" w:type="dxa"/>
          </w:tcPr>
          <w:p w14:paraId="0334F7CC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30CC8227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3CA9DE75" w14:textId="708170AD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646" w:type="dxa"/>
          </w:tcPr>
          <w:p w14:paraId="55A752FA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</w:tr>
      <w:tr w:rsidR="00DA49AF" w14:paraId="2E679D3E" w14:textId="0F271724" w:rsidTr="00DA49AF">
        <w:tc>
          <w:tcPr>
            <w:tcW w:w="1271" w:type="dxa"/>
          </w:tcPr>
          <w:p w14:paraId="294D4A23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1559" w:type="dxa"/>
          </w:tcPr>
          <w:p w14:paraId="1521DBD6" w14:textId="19E218E8" w:rsidR="00DA49AF" w:rsidRPr="00DA49AF" w:rsidRDefault="00DA49AF" w:rsidP="00EF260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DA49AF">
              <w:rPr>
                <w:b/>
                <w:bCs/>
                <w:sz w:val="16"/>
                <w:szCs w:val="16"/>
                <w:lang w:val="en-US"/>
              </w:rPr>
              <w:t>Risk Analysis and Mitigation</w:t>
            </w:r>
          </w:p>
        </w:tc>
        <w:tc>
          <w:tcPr>
            <w:tcW w:w="2410" w:type="dxa"/>
          </w:tcPr>
          <w:p w14:paraId="4EFB6048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1134" w:type="dxa"/>
          </w:tcPr>
          <w:p w14:paraId="1CA98532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7F62F654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25FD323C" w14:textId="30A9DBD3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646" w:type="dxa"/>
          </w:tcPr>
          <w:p w14:paraId="69AF7D24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</w:tr>
      <w:tr w:rsidR="00DA49AF" w14:paraId="2F7FBEC3" w14:textId="0C60CFB5" w:rsidTr="00DA49AF">
        <w:tc>
          <w:tcPr>
            <w:tcW w:w="1271" w:type="dxa"/>
          </w:tcPr>
          <w:p w14:paraId="0FDC53C2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1559" w:type="dxa"/>
          </w:tcPr>
          <w:p w14:paraId="1285E204" w14:textId="0324FA83" w:rsidR="00DA49AF" w:rsidRPr="00DA49AF" w:rsidRDefault="00DA49AF" w:rsidP="00EF260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DA49AF">
              <w:rPr>
                <w:b/>
                <w:bCs/>
                <w:sz w:val="16"/>
                <w:szCs w:val="16"/>
                <w:lang w:val="en-US"/>
              </w:rPr>
              <w:t>Documentation and Reporting</w:t>
            </w:r>
          </w:p>
        </w:tc>
        <w:tc>
          <w:tcPr>
            <w:tcW w:w="2410" w:type="dxa"/>
          </w:tcPr>
          <w:p w14:paraId="353C7132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1134" w:type="dxa"/>
          </w:tcPr>
          <w:p w14:paraId="6ACF586A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5F22BBEA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3D16DA05" w14:textId="1290FC10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646" w:type="dxa"/>
          </w:tcPr>
          <w:p w14:paraId="790D0F5E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</w:tr>
      <w:tr w:rsidR="00DA49AF" w14:paraId="210CE955" w14:textId="05138755" w:rsidTr="00DA49AF">
        <w:tc>
          <w:tcPr>
            <w:tcW w:w="1271" w:type="dxa"/>
          </w:tcPr>
          <w:p w14:paraId="78CC4436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1559" w:type="dxa"/>
          </w:tcPr>
          <w:p w14:paraId="4F61D4F6" w14:textId="06EFA8E0" w:rsidR="00DA49AF" w:rsidRPr="00DA49AF" w:rsidRDefault="00DA49AF" w:rsidP="00EF260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DA49AF">
              <w:rPr>
                <w:b/>
                <w:bCs/>
                <w:sz w:val="16"/>
                <w:szCs w:val="16"/>
                <w:lang w:val="en-US"/>
              </w:rPr>
              <w:t>Quality Assurance</w:t>
            </w:r>
          </w:p>
        </w:tc>
        <w:tc>
          <w:tcPr>
            <w:tcW w:w="2410" w:type="dxa"/>
          </w:tcPr>
          <w:p w14:paraId="7733B941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1134" w:type="dxa"/>
          </w:tcPr>
          <w:p w14:paraId="1656F54B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7756E0F4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6FCC7C68" w14:textId="528FF27F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646" w:type="dxa"/>
          </w:tcPr>
          <w:p w14:paraId="593B76DC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</w:tr>
      <w:tr w:rsidR="00DA49AF" w14:paraId="0230BBAE" w14:textId="594BAB7D" w:rsidTr="00DA49AF">
        <w:tc>
          <w:tcPr>
            <w:tcW w:w="1271" w:type="dxa"/>
          </w:tcPr>
          <w:p w14:paraId="71243492" w14:textId="2CBABC0F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b/>
                <w:bCs/>
                <w:sz w:val="16"/>
                <w:szCs w:val="16"/>
                <w:lang w:val="en-US"/>
              </w:rPr>
              <w:t>Procurement and Supplier Management</w:t>
            </w:r>
          </w:p>
        </w:tc>
        <w:tc>
          <w:tcPr>
            <w:tcW w:w="1559" w:type="dxa"/>
          </w:tcPr>
          <w:p w14:paraId="1501A866" w14:textId="77777777" w:rsidR="00DA49AF" w:rsidRPr="00DA49AF" w:rsidRDefault="00DA49AF" w:rsidP="00EF260F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14:paraId="7BA5FF22" w14:textId="0EEA4FC4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1134" w:type="dxa"/>
          </w:tcPr>
          <w:p w14:paraId="2A39B064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4C1C17B3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754D97FB" w14:textId="5B00E348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646" w:type="dxa"/>
          </w:tcPr>
          <w:p w14:paraId="46FEC4E2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</w:tr>
      <w:tr w:rsidR="00DA49AF" w14:paraId="5E94D59B" w14:textId="36D3F036" w:rsidTr="00DA49AF">
        <w:tc>
          <w:tcPr>
            <w:tcW w:w="1271" w:type="dxa"/>
          </w:tcPr>
          <w:p w14:paraId="221243C8" w14:textId="37C2A715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  <w:r w:rsidRPr="00DA49AF">
              <w:rPr>
                <w:b/>
                <w:bCs/>
                <w:sz w:val="16"/>
                <w:szCs w:val="16"/>
                <w:lang w:val="en-US"/>
              </w:rPr>
              <w:t>Project Closeout</w:t>
            </w:r>
          </w:p>
        </w:tc>
        <w:tc>
          <w:tcPr>
            <w:tcW w:w="1559" w:type="dxa"/>
          </w:tcPr>
          <w:p w14:paraId="31BF06F4" w14:textId="77777777" w:rsidR="00DA49AF" w:rsidRPr="00DA49AF" w:rsidRDefault="00DA49AF" w:rsidP="00EF260F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14:paraId="087A9A6E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1134" w:type="dxa"/>
          </w:tcPr>
          <w:p w14:paraId="628334FE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02FACEE7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851" w:type="dxa"/>
          </w:tcPr>
          <w:p w14:paraId="0A9AE6A5" w14:textId="6CC5FFFF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  <w:tc>
          <w:tcPr>
            <w:tcW w:w="646" w:type="dxa"/>
          </w:tcPr>
          <w:p w14:paraId="7BB326D9" w14:textId="77777777" w:rsidR="00DA49AF" w:rsidRPr="00DA49AF" w:rsidRDefault="00DA49AF" w:rsidP="00EF260F">
            <w:pPr>
              <w:rPr>
                <w:sz w:val="16"/>
                <w:szCs w:val="16"/>
                <w:lang w:val="en" w:eastAsia="fr-FR"/>
              </w:rPr>
            </w:pPr>
          </w:p>
        </w:tc>
      </w:tr>
    </w:tbl>
    <w:p w14:paraId="46DF5784" w14:textId="77777777" w:rsidR="00A85F02" w:rsidRDefault="00A85F02" w:rsidP="00A85F02">
      <w:pPr>
        <w:pStyle w:val="Titre1"/>
        <w:numPr>
          <w:ilvl w:val="0"/>
          <w:numId w:val="0"/>
        </w:numPr>
      </w:pPr>
    </w:p>
    <w:p w14:paraId="5100F0C1" w14:textId="056CB7F3" w:rsidR="00B05E8B" w:rsidRDefault="00A85F02" w:rsidP="00A85F02">
      <w:pPr>
        <w:pStyle w:val="Titre1"/>
      </w:pPr>
      <w:r>
        <w:t>Example</w:t>
      </w:r>
    </w:p>
    <w:p w14:paraId="77BB928C" w14:textId="461395A2" w:rsidR="009F08EB" w:rsidRDefault="004845A1" w:rsidP="009F08EB">
      <w:pPr>
        <w:rPr>
          <w:lang w:val="en" w:eastAsia="fr-FR"/>
        </w:rPr>
      </w:pPr>
      <w:r>
        <w:rPr>
          <w:lang w:val="en" w:eastAsia="fr-FR"/>
        </w:rPr>
        <w:t>Example reference:</w:t>
      </w:r>
    </w:p>
    <w:p w14:paraId="211265F9" w14:textId="5781AB5E" w:rsidR="004845A1" w:rsidRDefault="004845A1" w:rsidP="009F08EB">
      <w:pPr>
        <w:rPr>
          <w:lang w:val="en" w:eastAsia="fr-FR"/>
        </w:rPr>
      </w:pPr>
      <w:r>
        <w:rPr>
          <w:lang w:val="en" w:eastAsia="fr-FR"/>
        </w:rPr>
        <w:t>111001_ORG_R01_</w:t>
      </w:r>
      <w:r>
        <w:rPr>
          <w:lang w:val="en" w:eastAsia="fr-FR"/>
        </w:rPr>
        <w:fldChar w:fldCharType="begin"/>
      </w:r>
      <w:r>
        <w:rPr>
          <w:lang w:val="en" w:eastAsia="fr-FR"/>
        </w:rPr>
        <w:instrText xml:space="preserve"> TITLE   \* MERGEFORMAT </w:instrText>
      </w:r>
      <w:r>
        <w:rPr>
          <w:lang w:val="en" w:eastAsia="fr-FR"/>
        </w:rPr>
        <w:fldChar w:fldCharType="separate"/>
      </w:r>
      <w:r>
        <w:rPr>
          <w:lang w:val="en" w:eastAsia="fr-FR"/>
        </w:rPr>
        <w:t>Referencing and Organization</w:t>
      </w:r>
      <w:r>
        <w:rPr>
          <w:lang w:val="en" w:eastAsia="fr-FR"/>
        </w:rPr>
        <w:fldChar w:fldCharType="end"/>
      </w:r>
    </w:p>
    <w:p w14:paraId="50FC0A2F" w14:textId="3E3D4358" w:rsidR="004845A1" w:rsidRPr="004845A1" w:rsidRDefault="004845A1" w:rsidP="004845A1">
      <w:pPr>
        <w:pStyle w:val="Paragraphedeliste"/>
        <w:numPr>
          <w:ilvl w:val="0"/>
          <w:numId w:val="10"/>
        </w:numPr>
        <w:rPr>
          <w:lang w:val="en" w:eastAsia="fr-FR"/>
        </w:rPr>
      </w:pPr>
      <w:r w:rsidRPr="00D56E97">
        <w:rPr>
          <w:b/>
          <w:bCs/>
          <w:lang w:val="en-US"/>
        </w:rPr>
        <w:t>Project Management and s</w:t>
      </w:r>
      <w:r>
        <w:rPr>
          <w:b/>
          <w:bCs/>
          <w:lang w:val="en-US"/>
        </w:rPr>
        <w:t>ystem engineering of the project</w:t>
      </w:r>
      <w:r>
        <w:rPr>
          <w:b/>
          <w:bCs/>
          <w:lang w:val="en-US"/>
        </w:rPr>
        <w:t xml:space="preserve"> (1)</w:t>
      </w:r>
    </w:p>
    <w:p w14:paraId="4A9F2B86" w14:textId="18ED0544" w:rsidR="004845A1" w:rsidRPr="004845A1" w:rsidRDefault="004845A1" w:rsidP="004845A1">
      <w:pPr>
        <w:pStyle w:val="Paragraphedeliste"/>
        <w:numPr>
          <w:ilvl w:val="1"/>
          <w:numId w:val="10"/>
        </w:numPr>
        <w:rPr>
          <w:lang w:val="en-US"/>
        </w:rPr>
      </w:pPr>
      <w:r w:rsidRPr="004845A1">
        <w:rPr>
          <w:b/>
          <w:bCs/>
          <w:lang w:val="en-US"/>
        </w:rPr>
        <w:t>Project Management</w:t>
      </w:r>
      <w:r>
        <w:rPr>
          <w:b/>
          <w:bCs/>
          <w:lang w:val="en-US"/>
        </w:rPr>
        <w:t xml:space="preserve"> (1)</w:t>
      </w:r>
    </w:p>
    <w:p w14:paraId="29ACDA56" w14:textId="48A6AE44" w:rsidR="004845A1" w:rsidRDefault="004845A1" w:rsidP="004845A1">
      <w:pPr>
        <w:pStyle w:val="Paragraphedeliste"/>
        <w:numPr>
          <w:ilvl w:val="2"/>
          <w:numId w:val="10"/>
        </w:numPr>
        <w:rPr>
          <w:lang w:val="en" w:eastAsia="fr-FR"/>
        </w:rPr>
      </w:pPr>
      <w:proofErr w:type="spellStart"/>
      <w:r>
        <w:rPr>
          <w:lang w:val="en" w:eastAsia="fr-FR"/>
        </w:rPr>
        <w:t>Organisation</w:t>
      </w:r>
      <w:proofErr w:type="spellEnd"/>
      <w:r>
        <w:rPr>
          <w:lang w:val="en" w:eastAsia="fr-FR"/>
        </w:rPr>
        <w:t xml:space="preserve"> (1)</w:t>
      </w:r>
    </w:p>
    <w:p w14:paraId="51350C69" w14:textId="1F80419E" w:rsidR="004845A1" w:rsidRDefault="004845A1" w:rsidP="004845A1">
      <w:pPr>
        <w:pStyle w:val="Paragraphedeliste"/>
        <w:numPr>
          <w:ilvl w:val="3"/>
          <w:numId w:val="10"/>
        </w:numPr>
        <w:rPr>
          <w:lang w:val="en" w:eastAsia="fr-FR"/>
        </w:rPr>
      </w:pPr>
      <w:r>
        <w:rPr>
          <w:lang w:val="en" w:eastAsia="fr-FR"/>
        </w:rPr>
        <w:t>1</w:t>
      </w:r>
      <w:r w:rsidRPr="004845A1">
        <w:rPr>
          <w:vertAlign w:val="superscript"/>
          <w:lang w:val="en" w:eastAsia="fr-FR"/>
        </w:rPr>
        <w:t>st</w:t>
      </w:r>
      <w:r>
        <w:rPr>
          <w:lang w:val="en" w:eastAsia="fr-FR"/>
        </w:rPr>
        <w:t xml:space="preserve"> doc (001)</w:t>
      </w:r>
    </w:p>
    <w:p w14:paraId="3F1FF299" w14:textId="77777777" w:rsidR="004845A1" w:rsidRDefault="004845A1" w:rsidP="004845A1">
      <w:pPr>
        <w:pStyle w:val="Paragraphedeliste"/>
        <w:numPr>
          <w:ilvl w:val="4"/>
          <w:numId w:val="10"/>
        </w:numPr>
        <w:rPr>
          <w:lang w:val="en" w:eastAsia="fr-FR"/>
        </w:rPr>
      </w:pPr>
      <w:r>
        <w:rPr>
          <w:lang w:val="en" w:eastAsia="fr-FR"/>
        </w:rPr>
        <w:t>Nature (ORG)</w:t>
      </w:r>
    </w:p>
    <w:p w14:paraId="4A9EE607" w14:textId="227A0BB5" w:rsidR="004845A1" w:rsidRPr="004845A1" w:rsidRDefault="004845A1" w:rsidP="004845A1">
      <w:pPr>
        <w:pStyle w:val="Paragraphedeliste"/>
        <w:numPr>
          <w:ilvl w:val="5"/>
          <w:numId w:val="10"/>
        </w:numPr>
        <w:rPr>
          <w:lang w:val="en" w:eastAsia="fr-FR"/>
        </w:rPr>
      </w:pPr>
      <w:r w:rsidRPr="004845A1">
        <w:rPr>
          <w:lang w:val="en" w:eastAsia="fr-FR"/>
        </w:rPr>
        <w:t>Revision (R01)</w:t>
      </w:r>
    </w:p>
    <w:p w14:paraId="642F1A59" w14:textId="474B5E66" w:rsidR="004845A1" w:rsidRDefault="004845A1" w:rsidP="004845A1">
      <w:pPr>
        <w:pStyle w:val="Paragraphedeliste"/>
        <w:numPr>
          <w:ilvl w:val="6"/>
          <w:numId w:val="10"/>
        </w:numPr>
        <w:rPr>
          <w:lang w:val="en" w:eastAsia="fr-FR"/>
        </w:rPr>
      </w:pPr>
      <w:r>
        <w:rPr>
          <w:lang w:val="en" w:eastAsia="fr-FR"/>
        </w:rPr>
        <w:t>Name (</w:t>
      </w:r>
      <w:r>
        <w:rPr>
          <w:lang w:val="en" w:eastAsia="fr-FR"/>
        </w:rPr>
        <w:fldChar w:fldCharType="begin"/>
      </w:r>
      <w:r>
        <w:rPr>
          <w:lang w:val="en" w:eastAsia="fr-FR"/>
        </w:rPr>
        <w:instrText xml:space="preserve"> TITLE   \* MERGEFORMAT </w:instrText>
      </w:r>
      <w:r>
        <w:rPr>
          <w:lang w:val="en" w:eastAsia="fr-FR"/>
        </w:rPr>
        <w:fldChar w:fldCharType="separate"/>
      </w:r>
      <w:r>
        <w:rPr>
          <w:lang w:val="en" w:eastAsia="fr-FR"/>
        </w:rPr>
        <w:t>Referencing and Organization</w:t>
      </w:r>
      <w:r>
        <w:rPr>
          <w:lang w:val="en" w:eastAsia="fr-FR"/>
        </w:rPr>
        <w:fldChar w:fldCharType="end"/>
      </w:r>
      <w:r>
        <w:rPr>
          <w:lang w:val="en" w:eastAsia="fr-FR"/>
        </w:rPr>
        <w:t>)</w:t>
      </w:r>
    </w:p>
    <w:p w14:paraId="65081AD0" w14:textId="35B4E69C" w:rsidR="00C41F57" w:rsidRPr="00A85F02" w:rsidRDefault="00C41F57" w:rsidP="00A85F02">
      <w:pPr>
        <w:rPr>
          <w:lang w:val="en-US" w:eastAsia="fr-FR"/>
        </w:rPr>
      </w:pPr>
    </w:p>
    <w:sectPr w:rsidR="00C41F57" w:rsidRPr="00A85F02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91190" w14:textId="77777777" w:rsidR="00C7660C" w:rsidRDefault="00C7660C" w:rsidP="00BA6D54">
      <w:pPr>
        <w:spacing w:after="0" w:line="240" w:lineRule="auto"/>
      </w:pPr>
      <w:r>
        <w:separator/>
      </w:r>
    </w:p>
  </w:endnote>
  <w:endnote w:type="continuationSeparator" w:id="0">
    <w:p w14:paraId="44762C92" w14:textId="77777777" w:rsidR="00C7660C" w:rsidRDefault="00C7660C" w:rsidP="00BA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3E2A5" w14:textId="77777777" w:rsidR="00BA6D54" w:rsidRPr="00BA6D54" w:rsidRDefault="00BA6D54" w:rsidP="00BA6D54">
    <w:pPr>
      <w:ind w:right="7"/>
      <w:rPr>
        <w:sz w:val="14"/>
        <w:szCs w:val="14"/>
      </w:rPr>
    </w:pPr>
    <w:r w:rsidRPr="00BA6D54">
      <w:rPr>
        <w:rFonts w:ascii="Arial" w:eastAsia="Arial" w:hAnsi="Arial" w:cs="Arial"/>
        <w:noProof/>
        <w:kern w:val="0"/>
        <w:sz w:val="28"/>
        <w:szCs w:val="28"/>
        <w:bdr w:val="none" w:sz="0" w:space="0" w:color="auto" w:frame="1"/>
        <w:lang w:val="en" w:eastAsia="fr-FR"/>
      </w:rPr>
      <w:drawing>
        <wp:anchor distT="0" distB="0" distL="114300" distR="114300" simplePos="0" relativeHeight="251661312" behindDoc="1" locked="0" layoutInCell="1" allowOverlap="1" wp14:anchorId="2C9FF206" wp14:editId="0F148BE7">
          <wp:simplePos x="0" y="0"/>
          <wp:positionH relativeFrom="margin">
            <wp:posOffset>1630308</wp:posOffset>
          </wp:positionH>
          <wp:positionV relativeFrom="paragraph">
            <wp:posOffset>29138</wp:posOffset>
          </wp:positionV>
          <wp:extent cx="1494155" cy="614045"/>
          <wp:effectExtent l="0" t="0" r="0" b="0"/>
          <wp:wrapNone/>
          <wp:docPr id="381278052" name="Image 1" descr="Une image contenant Police, logo, Graphique, blanc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1278052" name="Image 1" descr="Une image contenant Police, logo, Graphique, blanc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155" cy="614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A6D54">
      <w:rPr>
        <w:sz w:val="14"/>
        <w:szCs w:val="14"/>
        <w:lang w:val="en-US"/>
      </w:rPr>
      <w:t xml:space="preserve">©SPxY Project -. This document shall not be used for other purposes than those for which it was established. </w:t>
    </w:r>
    <w:r w:rsidRPr="00BA6D54">
      <w:rPr>
        <w:sz w:val="14"/>
        <w:szCs w:val="14"/>
      </w:rPr>
      <w:t xml:space="preserve">No </w:t>
    </w:r>
    <w:proofErr w:type="spellStart"/>
    <w:r w:rsidRPr="00BA6D54">
      <w:rPr>
        <w:sz w:val="14"/>
        <w:szCs w:val="14"/>
      </w:rPr>
      <w:t>unauthorized</w:t>
    </w:r>
    <w:proofErr w:type="spellEnd"/>
    <w:r w:rsidRPr="00BA6D54">
      <w:rPr>
        <w:sz w:val="14"/>
        <w:szCs w:val="14"/>
      </w:rPr>
      <w:t xml:space="preserve"> distribution, </w:t>
    </w:r>
    <w:proofErr w:type="spellStart"/>
    <w:r w:rsidRPr="00BA6D54">
      <w:rPr>
        <w:sz w:val="14"/>
        <w:szCs w:val="14"/>
      </w:rPr>
      <w:t>dissemination</w:t>
    </w:r>
    <w:proofErr w:type="spellEnd"/>
    <w:r w:rsidRPr="00BA6D54">
      <w:rPr>
        <w:sz w:val="14"/>
        <w:szCs w:val="14"/>
      </w:rPr>
      <w:t xml:space="preserve"> or </w:t>
    </w:r>
    <w:proofErr w:type="spellStart"/>
    <w:r w:rsidRPr="00BA6D54">
      <w:rPr>
        <w:sz w:val="14"/>
        <w:szCs w:val="14"/>
      </w:rPr>
      <w:t>disclosure</w:t>
    </w:r>
    <w:proofErr w:type="spellEnd"/>
    <w:r w:rsidRPr="00BA6D54">
      <w:rPr>
        <w:sz w:val="14"/>
        <w:szCs w:val="14"/>
      </w:rPr>
      <w:t>.</w:t>
    </w:r>
  </w:p>
  <w:p w14:paraId="2A7AC443" w14:textId="77777777" w:rsidR="00BA6D54" w:rsidRDefault="00BA6D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AD30D" w14:textId="77777777" w:rsidR="00C7660C" w:rsidRDefault="00C7660C" w:rsidP="00BA6D54">
      <w:pPr>
        <w:spacing w:after="0" w:line="240" w:lineRule="auto"/>
      </w:pPr>
      <w:r>
        <w:separator/>
      </w:r>
    </w:p>
  </w:footnote>
  <w:footnote w:type="continuationSeparator" w:id="0">
    <w:p w14:paraId="17BB0792" w14:textId="77777777" w:rsidR="00C7660C" w:rsidRDefault="00C7660C" w:rsidP="00BA6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5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700"/>
      <w:gridCol w:w="5040"/>
      <w:gridCol w:w="1230"/>
      <w:gridCol w:w="2055"/>
    </w:tblGrid>
    <w:tr w:rsidR="00BA6D54" w:rsidRPr="00BA6D54" w14:paraId="10E1DF63" w14:textId="77777777" w:rsidTr="00963068">
      <w:trPr>
        <w:trHeight w:val="747"/>
        <w:jc w:val="center"/>
      </w:trPr>
      <w:tc>
        <w:tcPr>
          <w:tcW w:w="27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5D4DD59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24"/>
              <w:szCs w:val="24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noProof/>
              <w:kern w:val="0"/>
              <w:sz w:val="24"/>
              <w:szCs w:val="24"/>
              <w:bdr w:val="none" w:sz="0" w:space="0" w:color="auto" w:frame="1"/>
              <w:lang w:val="en" w:eastAsia="fr-FR"/>
              <w14:ligatures w14:val="none"/>
            </w:rPr>
            <w:drawing>
              <wp:anchor distT="0" distB="0" distL="114300" distR="114300" simplePos="0" relativeHeight="251659264" behindDoc="1" locked="0" layoutInCell="1" allowOverlap="1" wp14:anchorId="69E3473A" wp14:editId="4F3059E1">
                <wp:simplePos x="0" y="0"/>
                <wp:positionH relativeFrom="column">
                  <wp:posOffset>86995</wp:posOffset>
                </wp:positionH>
                <wp:positionV relativeFrom="paragraph">
                  <wp:posOffset>65801</wp:posOffset>
                </wp:positionV>
                <wp:extent cx="1595755" cy="546735"/>
                <wp:effectExtent l="0" t="0" r="4445" b="5715"/>
                <wp:wrapNone/>
                <wp:docPr id="801696263" name="Image 1" descr="Une image contenant texte, Police, Graphique, logo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1696263" name="Image 1" descr="Une image contenant texte, Police, Graphique, logo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4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423C7919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b/>
              <w:kern w:val="0"/>
              <w:sz w:val="24"/>
              <w:szCs w:val="24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b/>
              <w:kern w:val="0"/>
              <w:sz w:val="24"/>
              <w:szCs w:val="24"/>
              <w:lang w:val="en" w:eastAsia="fr-FR"/>
              <w14:ligatures w14:val="none"/>
            </w:rPr>
            <w:t xml:space="preserve">EPFL Spacecraft Team – SPxY Project </w:t>
          </w:r>
        </w:p>
        <w:p w14:paraId="24FE7ECA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24"/>
              <w:szCs w:val="24"/>
              <w:lang w:val="en" w:eastAsia="fr-FR"/>
              <w14:ligatures w14:val="none"/>
            </w:rPr>
          </w:pPr>
        </w:p>
        <w:sdt>
          <w:sdtPr>
            <w:rPr>
              <w:rFonts w:ascii="Arial" w:eastAsia="Arial" w:hAnsi="Arial" w:cs="Arial"/>
              <w:b/>
              <w:kern w:val="0"/>
              <w:sz w:val="24"/>
              <w:szCs w:val="24"/>
              <w:lang w:val="en" w:eastAsia="fr-FR"/>
              <w14:ligatures w14:val="none"/>
            </w:rPr>
            <w:alias w:val="Titre "/>
            <w:tag w:val=""/>
            <w:id w:val="725423226"/>
            <w:placeholder>
              <w:docPart w:val="198FDAD24F0C495D86B4DE1A9F01AE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b w:val="0"/>
              <w:sz w:val="28"/>
              <w:szCs w:val="28"/>
            </w:rPr>
          </w:sdtEndPr>
          <w:sdtContent>
            <w:p w14:paraId="5252C287" w14:textId="5ABE7353" w:rsidR="00BA6D54" w:rsidRPr="00BA6D54" w:rsidRDefault="00B05E8B" w:rsidP="00BA6D54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center"/>
                <w:rPr>
                  <w:rFonts w:ascii="Arial" w:eastAsia="Arial" w:hAnsi="Arial" w:cs="Arial"/>
                  <w:kern w:val="0"/>
                  <w:sz w:val="28"/>
                  <w:szCs w:val="28"/>
                  <w:lang w:val="en" w:eastAsia="fr-FR"/>
                  <w14:ligatures w14:val="none"/>
                </w:rPr>
              </w:pPr>
              <w:r>
                <w:rPr>
                  <w:rFonts w:ascii="Arial" w:eastAsia="Arial" w:hAnsi="Arial" w:cs="Arial"/>
                  <w:b/>
                  <w:kern w:val="0"/>
                  <w:sz w:val="24"/>
                  <w:szCs w:val="24"/>
                  <w:lang w:val="en" w:eastAsia="fr-FR"/>
                  <w14:ligatures w14:val="none"/>
                </w:rPr>
                <w:t>Referencing and Organization</w:t>
              </w:r>
            </w:p>
          </w:sdtContent>
        </w:sdt>
      </w:tc>
      <w:tc>
        <w:tcPr>
          <w:tcW w:w="123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4BFDA942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Doc No:</w:t>
          </w:r>
        </w:p>
        <w:p w14:paraId="5D531840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</w:p>
        <w:p w14:paraId="57D62FD5" w14:textId="77777777" w:rsidR="00BA6D54" w:rsidRPr="00BA6D54" w:rsidRDefault="00963068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Autor</w:t>
          </w:r>
          <w:r w:rsidR="00BA6D54"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:</w:t>
          </w:r>
        </w:p>
        <w:p w14:paraId="4EF5DD63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</w:p>
        <w:p w14:paraId="493B0518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Date:</w:t>
          </w:r>
        </w:p>
        <w:p w14:paraId="783F334C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</w:p>
        <w:p w14:paraId="2B9FD2B0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Page:</w:t>
          </w:r>
        </w:p>
      </w:tc>
      <w:tc>
        <w:tcPr>
          <w:tcW w:w="2055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D6268F4" w14:textId="33E829DE" w:rsidR="00BA6D54" w:rsidRPr="00B05E8B" w:rsidRDefault="00963068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</w:pP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fldChar w:fldCharType="begin"/>
          </w:r>
          <w:r w:rsidRPr="00B05E8B"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  <w:instrText xml:space="preserve"> FILENAME \* MERGEFORMAT </w:instrText>
          </w: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fldChar w:fldCharType="separate"/>
          </w:r>
          <w:r w:rsidR="007E6914">
            <w:rPr>
              <w:rFonts w:ascii="Arial" w:eastAsia="Arial" w:hAnsi="Arial" w:cs="Arial"/>
              <w:noProof/>
              <w:kern w:val="0"/>
              <w:sz w:val="16"/>
              <w:szCs w:val="16"/>
              <w:lang w:eastAsia="fr-FR"/>
              <w14:ligatures w14:val="none"/>
            </w:rPr>
            <w:t>111001_ORG_R01_Referencing and Organization</w:t>
          </w: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fldChar w:fldCharType="end"/>
          </w:r>
        </w:p>
        <w:p w14:paraId="33612944" w14:textId="77777777" w:rsidR="00963068" w:rsidRPr="00B05E8B" w:rsidRDefault="00963068" w:rsidP="00963068">
          <w:pPr>
            <w:widowControl w:val="0"/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</w:pPr>
        </w:p>
        <w:sdt>
          <w:sdtPr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  <w:alias w:val="Auteur "/>
            <w:tag w:val=""/>
            <w:id w:val="1640612264"/>
            <w:placeholder>
              <w:docPart w:val="FDAB3FD4C6D944329086603BA79CF72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178DA44" w14:textId="77777777" w:rsidR="00963068" w:rsidRPr="00963068" w:rsidRDefault="00963068" w:rsidP="00963068">
              <w:pPr>
                <w:widowControl w:val="0"/>
                <w:spacing w:after="0" w:line="240" w:lineRule="auto"/>
                <w:rPr>
                  <w:rFonts w:ascii="Arial" w:eastAsia="Arial" w:hAnsi="Arial" w:cs="Arial"/>
                  <w:kern w:val="0"/>
                  <w:sz w:val="16"/>
                  <w:szCs w:val="16"/>
                  <w:lang w:eastAsia="fr-FR"/>
                  <w14:ligatures w14:val="none"/>
                </w:rPr>
              </w:pPr>
              <w:r w:rsidRPr="00963068">
                <w:rPr>
                  <w:rFonts w:ascii="Arial" w:eastAsia="Arial" w:hAnsi="Arial" w:cs="Arial"/>
                  <w:kern w:val="0"/>
                  <w:sz w:val="16"/>
                  <w:szCs w:val="16"/>
                  <w:lang w:eastAsia="fr-FR"/>
                  <w14:ligatures w14:val="none"/>
                </w:rPr>
                <w:t>Valentin Suppa-Gallezot</w:t>
              </w:r>
            </w:p>
          </w:sdtContent>
        </w:sdt>
        <w:p w14:paraId="045A1DE7" w14:textId="77777777" w:rsidR="00963068" w:rsidRPr="00963068" w:rsidRDefault="00963068" w:rsidP="00963068">
          <w:pPr>
            <w:widowControl w:val="0"/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</w:pPr>
        </w:p>
        <w:p w14:paraId="1039C711" w14:textId="77777777" w:rsidR="00963068" w:rsidRDefault="00963068" w:rsidP="00963068">
          <w:pPr>
            <w:rPr>
              <w:rFonts w:ascii="Arial" w:eastAsia="Arial" w:hAnsi="Arial" w:cs="Arial"/>
              <w:sz w:val="16"/>
              <w:szCs w:val="16"/>
              <w:lang w:eastAsia="fr-FR"/>
            </w:rPr>
          </w:pPr>
          <w:r>
            <w:rPr>
              <w:rFonts w:ascii="Arial" w:eastAsia="Arial" w:hAnsi="Arial" w:cs="Arial"/>
              <w:sz w:val="16"/>
              <w:szCs w:val="16"/>
              <w:lang w:eastAsia="fr-FR"/>
            </w:rPr>
            <w:t>13 octobre 2023</w:t>
          </w:r>
        </w:p>
        <w:p w14:paraId="139687BB" w14:textId="77777777" w:rsidR="00963068" w:rsidRPr="00BA6D54" w:rsidRDefault="00963068" w:rsidP="00963068">
          <w:pPr>
            <w:rPr>
              <w:rFonts w:ascii="Arial" w:eastAsia="Arial" w:hAnsi="Arial" w:cs="Arial"/>
              <w:sz w:val="16"/>
              <w:szCs w:val="16"/>
              <w:lang w:eastAsia="fr-FR"/>
            </w:rPr>
          </w:pPr>
          <w:r w:rsidRPr="00963068">
            <w:rPr>
              <w:rFonts w:ascii="Arial" w:eastAsia="Arial" w:hAnsi="Arial" w:cs="Arial"/>
              <w:sz w:val="16"/>
              <w:szCs w:val="16"/>
              <w:lang w:eastAsia="fr-FR"/>
            </w:rPr>
            <w:t xml:space="preserve">Page 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begin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instrText>PAGE  \* Arabic  \* MERGEFORMAT</w:instrTex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separate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t>1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end"/>
          </w:r>
          <w:r w:rsidRPr="00963068">
            <w:rPr>
              <w:rFonts w:ascii="Arial" w:eastAsia="Arial" w:hAnsi="Arial" w:cs="Arial"/>
              <w:sz w:val="16"/>
              <w:szCs w:val="16"/>
              <w:lang w:eastAsia="fr-FR"/>
            </w:rPr>
            <w:t xml:space="preserve"> sur 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begin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instrText>NUMPAGES  \* Arabic  \* MERGEFORMAT</w:instrTex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separate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t>2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end"/>
          </w:r>
        </w:p>
      </w:tc>
    </w:tr>
  </w:tbl>
  <w:p w14:paraId="44439342" w14:textId="77777777" w:rsidR="00BA6D54" w:rsidRDefault="00000000">
    <w:pPr>
      <w:pStyle w:val="En-tte"/>
    </w:pPr>
    <w:r>
      <w:pict w14:anchorId="0CF4F677">
        <v:rect id="_x0000_i1031" style="width:410.3pt;height:1.8pt" o:hrpct="988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288F"/>
    <w:multiLevelType w:val="hybridMultilevel"/>
    <w:tmpl w:val="92C078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324D6"/>
    <w:multiLevelType w:val="hybridMultilevel"/>
    <w:tmpl w:val="810879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367FA"/>
    <w:multiLevelType w:val="hybridMultilevel"/>
    <w:tmpl w:val="0B306B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C34D0"/>
    <w:multiLevelType w:val="hybridMultilevel"/>
    <w:tmpl w:val="67F8FF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D500E"/>
    <w:multiLevelType w:val="multilevel"/>
    <w:tmpl w:val="B78052A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D834EB"/>
    <w:multiLevelType w:val="hybridMultilevel"/>
    <w:tmpl w:val="D2C200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B6401"/>
    <w:multiLevelType w:val="hybridMultilevel"/>
    <w:tmpl w:val="DB48DF38"/>
    <w:lvl w:ilvl="0" w:tplc="7A2ED22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54A55"/>
    <w:multiLevelType w:val="hybridMultilevel"/>
    <w:tmpl w:val="A4C499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67513"/>
    <w:multiLevelType w:val="hybridMultilevel"/>
    <w:tmpl w:val="D81AE2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02E79"/>
    <w:multiLevelType w:val="hybridMultilevel"/>
    <w:tmpl w:val="466E5F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562318">
    <w:abstractNumId w:val="4"/>
  </w:num>
  <w:num w:numId="2" w16cid:durableId="1049954386">
    <w:abstractNumId w:val="5"/>
  </w:num>
  <w:num w:numId="3" w16cid:durableId="870189610">
    <w:abstractNumId w:val="1"/>
  </w:num>
  <w:num w:numId="4" w16cid:durableId="1791631684">
    <w:abstractNumId w:val="7"/>
  </w:num>
  <w:num w:numId="5" w16cid:durableId="60063109">
    <w:abstractNumId w:val="9"/>
  </w:num>
  <w:num w:numId="6" w16cid:durableId="1020157944">
    <w:abstractNumId w:val="8"/>
  </w:num>
  <w:num w:numId="7" w16cid:durableId="1719280246">
    <w:abstractNumId w:val="3"/>
  </w:num>
  <w:num w:numId="8" w16cid:durableId="1230111076">
    <w:abstractNumId w:val="2"/>
  </w:num>
  <w:num w:numId="9" w16cid:durableId="988635801">
    <w:abstractNumId w:val="0"/>
  </w:num>
  <w:num w:numId="10" w16cid:durableId="8102903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8B"/>
    <w:rsid w:val="00174054"/>
    <w:rsid w:val="001A58D3"/>
    <w:rsid w:val="001D6C20"/>
    <w:rsid w:val="004845A1"/>
    <w:rsid w:val="00630A6E"/>
    <w:rsid w:val="006C785B"/>
    <w:rsid w:val="007E6914"/>
    <w:rsid w:val="00884BC4"/>
    <w:rsid w:val="00963068"/>
    <w:rsid w:val="009F08EB"/>
    <w:rsid w:val="00A2218B"/>
    <w:rsid w:val="00A85F02"/>
    <w:rsid w:val="00B05E8B"/>
    <w:rsid w:val="00BA6D54"/>
    <w:rsid w:val="00C41F57"/>
    <w:rsid w:val="00C7660C"/>
    <w:rsid w:val="00CB0A24"/>
    <w:rsid w:val="00DA49AF"/>
    <w:rsid w:val="00DB154B"/>
    <w:rsid w:val="00EF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BC73C1"/>
  <w15:chartTrackingRefBased/>
  <w15:docId w15:val="{629641DC-472F-4183-AEB2-4DC64851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5A1"/>
  </w:style>
  <w:style w:type="paragraph" w:styleId="Titre1">
    <w:name w:val="heading 1"/>
    <w:basedOn w:val="Normal"/>
    <w:next w:val="Normal"/>
    <w:link w:val="Titre1Car"/>
    <w:uiPriority w:val="9"/>
    <w:qFormat/>
    <w:rsid w:val="00884BC4"/>
    <w:pPr>
      <w:keepNext/>
      <w:keepLines/>
      <w:numPr>
        <w:numId w:val="1"/>
      </w:numPr>
      <w:spacing w:before="200" w:after="200" w:line="300" w:lineRule="auto"/>
      <w:jc w:val="both"/>
      <w:outlineLvl w:val="0"/>
    </w:pPr>
    <w:rPr>
      <w:rFonts w:ascii="Arial" w:eastAsia="Arial" w:hAnsi="Arial" w:cs="Arial"/>
      <w:b/>
      <w:kern w:val="0"/>
      <w:sz w:val="32"/>
      <w:szCs w:val="32"/>
      <w:lang w:val="en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4BC4"/>
    <w:rPr>
      <w:rFonts w:ascii="Arial" w:eastAsia="Arial" w:hAnsi="Arial" w:cs="Arial"/>
      <w:b/>
      <w:kern w:val="0"/>
      <w:sz w:val="32"/>
      <w:szCs w:val="32"/>
      <w:lang w:val="en"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BA6D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D54"/>
  </w:style>
  <w:style w:type="paragraph" w:styleId="Pieddepage">
    <w:name w:val="footer"/>
    <w:basedOn w:val="Normal"/>
    <w:link w:val="PieddepageCar"/>
    <w:uiPriority w:val="99"/>
    <w:unhideWhenUsed/>
    <w:rsid w:val="00BA6D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D54"/>
  </w:style>
  <w:style w:type="character" w:styleId="Textedelespacerserv">
    <w:name w:val="Placeholder Text"/>
    <w:basedOn w:val="Policepardfaut"/>
    <w:uiPriority w:val="99"/>
    <w:semiHidden/>
    <w:rsid w:val="00BA6D54"/>
    <w:rPr>
      <w:color w:val="808080"/>
    </w:rPr>
  </w:style>
  <w:style w:type="table" w:styleId="Grilledutableau">
    <w:name w:val="Table Grid"/>
    <w:basedOn w:val="TableauNormal"/>
    <w:uiPriority w:val="39"/>
    <w:rsid w:val="00B05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05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upp\Documents\Mod&#232;les%20Office%20personnalis&#233;s\Template_SPxY_shor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8FDAD24F0C495D86B4DE1A9F01AE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C44C6A-972D-49E9-A60C-D7BC8F572AA1}"/>
      </w:docPartPr>
      <w:docPartBody>
        <w:p w:rsidR="00000000" w:rsidRDefault="00000000">
          <w:pPr>
            <w:pStyle w:val="198FDAD24F0C495D86B4DE1A9F01AED6"/>
          </w:pPr>
          <w:r w:rsidRPr="00B7379D">
            <w:rPr>
              <w:rStyle w:val="Textedelespacerserv"/>
            </w:rPr>
            <w:t>[Titre ]</w:t>
          </w:r>
        </w:p>
      </w:docPartBody>
    </w:docPart>
    <w:docPart>
      <w:docPartPr>
        <w:name w:val="FDAB3FD4C6D944329086603BA79CF7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A8B73D-4369-45A5-ABFD-02D2BBBF86E0}"/>
      </w:docPartPr>
      <w:docPartBody>
        <w:p w:rsidR="00000000" w:rsidRDefault="00000000">
          <w:pPr>
            <w:pStyle w:val="FDAB3FD4C6D944329086603BA79CF724"/>
          </w:pPr>
          <w:r w:rsidRPr="00B7379D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46"/>
    <w:rsid w:val="005E0C46"/>
    <w:rsid w:val="0098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E0C46"/>
    <w:rPr>
      <w:color w:val="808080"/>
    </w:rPr>
  </w:style>
  <w:style w:type="paragraph" w:customStyle="1" w:styleId="198FDAD24F0C495D86B4DE1A9F01AED6">
    <w:name w:val="198FDAD24F0C495D86B4DE1A9F01AED6"/>
  </w:style>
  <w:style w:type="paragraph" w:customStyle="1" w:styleId="FDAB3FD4C6D944329086603BA79CF724">
    <w:name w:val="FDAB3FD4C6D944329086603BA79CF724"/>
  </w:style>
  <w:style w:type="paragraph" w:customStyle="1" w:styleId="FDB4639B1D9547E5BCB8790147ED617D">
    <w:name w:val="FDB4639B1D9547E5BCB8790147ED617D"/>
    <w:rsid w:val="005E0C4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C1F7C-C404-411E-9CEC-E10553CD2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Template_SPxY_short</Template>
  <TotalTime>70</TotalTime>
  <Pages>2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Referencing and Organization</vt:lpstr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Referencing and Organization</dc:title>
  <dc:subject/>
  <dc:creator>Valentin Suppa-Gallezot</dc:creator>
  <cp:keywords/>
  <dc:description/>
  <cp:lastModifiedBy>Valentin Suppa-Gallezot</cp:lastModifiedBy>
  <cp:revision>3</cp:revision>
  <dcterms:created xsi:type="dcterms:W3CDTF">2023-10-15T09:29:00Z</dcterms:created>
  <dcterms:modified xsi:type="dcterms:W3CDTF">2023-10-15T10:43:00Z</dcterms:modified>
</cp:coreProperties>
</file>