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5F3C" w14:textId="0FEEAF4C" w:rsidR="001D6C20" w:rsidRPr="001D6C20" w:rsidRDefault="001D6C20" w:rsidP="001D6C20">
      <w:pPr>
        <w:ind w:left="-566" w:right="-559"/>
        <w:rPr>
          <w:rFonts w:ascii="Arial" w:eastAsia="Arial" w:hAnsi="Arial" w:cs="Arial"/>
          <w:kern w:val="0"/>
          <w:sz w:val="18"/>
          <w:szCs w:val="18"/>
          <w:lang w:val="en" w:eastAsia="fr-FR"/>
          <w14:ligatures w14:val="none"/>
        </w:rPr>
      </w:pPr>
      <w:r w:rsidRPr="00AD3006">
        <w:rPr>
          <w:rFonts w:ascii="Arial" w:hAnsi="Arial" w:cs="Arial"/>
          <w:b/>
          <w:bCs/>
          <w:sz w:val="36"/>
          <w:szCs w:val="36"/>
          <w:lang w:val="en-US"/>
        </w:rPr>
        <w:t xml:space="preserve">SPxY </w:t>
      </w:r>
      <w:proofErr w:type="gramStart"/>
      <w:r w:rsidRPr="00AD3006">
        <w:rPr>
          <w:rFonts w:ascii="Arial" w:hAnsi="Arial" w:cs="Arial"/>
          <w:b/>
          <w:bCs/>
          <w:sz w:val="36"/>
          <w:szCs w:val="36"/>
          <w:lang w:val="en-US"/>
        </w:rPr>
        <w:t>Project :</w:t>
      </w:r>
      <w:proofErr w:type="gramEnd"/>
      <w:r w:rsidRPr="00AD3006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sdt>
        <w:sdtPr>
          <w:rPr>
            <w:rFonts w:ascii="Arial" w:hAnsi="Arial" w:cs="Arial"/>
            <w:b/>
            <w:bCs/>
            <w:sz w:val="36"/>
            <w:szCs w:val="36"/>
            <w:lang w:val="en-US"/>
          </w:rPr>
          <w:alias w:val="Titre "/>
          <w:tag w:val=""/>
          <w:id w:val="-1684969371"/>
          <w:placeholder>
            <w:docPart w:val="91C4972FD02E4260ADF9C70D18CD7E1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DE7670">
            <w:rPr>
              <w:rFonts w:ascii="Arial" w:hAnsi="Arial" w:cs="Arial"/>
              <w:b/>
              <w:bCs/>
              <w:sz w:val="36"/>
              <w:szCs w:val="36"/>
              <w:lang w:val="en-US"/>
            </w:rPr>
            <w:t>Role Card-Project Manager</w:t>
          </w:r>
        </w:sdtContent>
      </w:sdt>
      <w:r w:rsidR="00000000">
        <w:rPr>
          <w:rFonts w:ascii="Arial" w:eastAsia="Arial" w:hAnsi="Arial" w:cs="Arial"/>
          <w:kern w:val="0"/>
          <w:sz w:val="24"/>
          <w:szCs w:val="24"/>
          <w:lang w:val="en" w:eastAsia="fr-FR"/>
          <w14:ligatures w14:val="none"/>
        </w:rPr>
        <w:pict w14:anchorId="7EB8FDA3">
          <v:rect id="_x0000_i1025" style="width:0;height:1.5pt" o:hralign="center" o:hrstd="t" o:hr="t" fillcolor="#a0a0a0" stroked="f"/>
        </w:pict>
      </w: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635"/>
      </w:tblGrid>
      <w:tr w:rsidR="001D6C20" w:rsidRPr="001D6C20" w14:paraId="3C9B45E4" w14:textId="77777777" w:rsidTr="00841DCB">
        <w:trPr>
          <w:trHeight w:val="600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8D97" w14:textId="4B2E2088" w:rsidR="001D6C20" w:rsidRPr="001D6C20" w:rsidRDefault="001D6C20" w:rsidP="001D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kern w:val="0"/>
                <w:sz w:val="16"/>
                <w:szCs w:val="16"/>
                <w:lang w:val="en-US" w:eastAsia="fr-FR"/>
                <w14:ligatures w14:val="none"/>
              </w:rPr>
            </w:pP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-US" w:eastAsia="fr-FR"/>
                <w14:ligatures w14:val="none"/>
              </w:rPr>
              <w:t>Filename:</w:t>
            </w:r>
            <w:r w:rsidRPr="001D6C20"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t xml:space="preserve"> </w:t>
            </w:r>
            <w:r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fldChar w:fldCharType="begin"/>
            </w:r>
            <w:r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instrText xml:space="preserve"> FILENAME \* MERGEFORMAT </w:instrText>
            </w:r>
            <w:r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fldChar w:fldCharType="separate"/>
            </w:r>
            <w:r w:rsidR="007A60E7">
              <w:rPr>
                <w:rFonts w:ascii="Arial" w:eastAsia="Arial" w:hAnsi="Arial" w:cs="Arial"/>
                <w:noProof/>
                <w:kern w:val="0"/>
                <w:sz w:val="18"/>
                <w:szCs w:val="18"/>
                <w:lang w:val="en-US" w:eastAsia="fr-FR"/>
                <w14:ligatures w14:val="none"/>
              </w:rPr>
              <w:t>112002_ORG_R01_Role Card-Project Manager</w:t>
            </w:r>
            <w:r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fldChar w:fldCharType="end"/>
            </w:r>
          </w:p>
          <w:p w14:paraId="2A7D9906" w14:textId="77777777" w:rsidR="001D6C20" w:rsidRPr="001D6C20" w:rsidRDefault="001D6C20" w:rsidP="001D6C20">
            <w:pPr>
              <w:spacing w:after="0" w:line="360" w:lineRule="auto"/>
              <w:jc w:val="both"/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</w:pP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" w:eastAsia="fr-FR"/>
                <w14:ligatures w14:val="none"/>
              </w:rPr>
              <w:t>Project:</w:t>
            </w:r>
            <w:r w:rsidRPr="001D6C20"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  <w:t xml:space="preserve"> Project SPxY, EPFL Spacecraft team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43361" w14:textId="77777777" w:rsidR="001D6C20" w:rsidRPr="001D6C20" w:rsidRDefault="001D6C20" w:rsidP="001D6C20">
            <w:pPr>
              <w:spacing w:after="0" w:line="360" w:lineRule="auto"/>
              <w:jc w:val="both"/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</w:pP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" w:eastAsia="fr-FR"/>
                <w14:ligatures w14:val="none"/>
              </w:rPr>
              <w:t>Prepared by:</w:t>
            </w:r>
            <w:r w:rsidRPr="001D6C20"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  <w:tab/>
            </w:r>
            <w:sdt>
              <w:sdtPr>
                <w:rPr>
                  <w:rFonts w:ascii="Arial" w:eastAsia="Arial" w:hAnsi="Arial" w:cs="Arial"/>
                  <w:kern w:val="0"/>
                  <w:sz w:val="18"/>
                  <w:szCs w:val="18"/>
                  <w:lang w:val="en" w:eastAsia="fr-FR"/>
                  <w14:ligatures w14:val="none"/>
                </w:rPr>
                <w:alias w:val="Auteur "/>
                <w:tag w:val=""/>
                <w:id w:val="-1500110363"/>
                <w:placeholder>
                  <w:docPart w:val="CAA4D4524E624722BBA16E8AA65F6BA2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Pr="001D6C20">
                  <w:rPr>
                    <w:rFonts w:ascii="Arial" w:eastAsia="Arial" w:hAnsi="Arial" w:cs="Arial"/>
                    <w:kern w:val="0"/>
                    <w:sz w:val="18"/>
                    <w:szCs w:val="18"/>
                    <w:lang w:val="en" w:eastAsia="fr-FR"/>
                    <w14:ligatures w14:val="none"/>
                  </w:rPr>
                  <w:t>Valentin Suppa-Gallezot</w:t>
                </w:r>
              </w:sdtContent>
            </w:sdt>
          </w:p>
          <w:p w14:paraId="3213CC8F" w14:textId="77777777" w:rsidR="001D6C20" w:rsidRPr="001D6C20" w:rsidRDefault="001D6C20" w:rsidP="001D6C20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kern w:val="0"/>
                <w:sz w:val="20"/>
                <w:szCs w:val="20"/>
                <w:lang w:val="en" w:eastAsia="fr-FR"/>
                <w14:ligatures w14:val="none"/>
              </w:rPr>
            </w:pP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" w:eastAsia="fr-FR"/>
                <w14:ligatures w14:val="none"/>
              </w:rPr>
              <w:t>Approved by:</w:t>
            </w: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" w:eastAsia="fr-FR"/>
                <w14:ligatures w14:val="none"/>
              </w:rPr>
              <w:tab/>
            </w:r>
            <w:r w:rsidRPr="001D6C20"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  <w:t>TBA</w:t>
            </w:r>
          </w:p>
        </w:tc>
      </w:tr>
    </w:tbl>
    <w:p w14:paraId="2BD521A8" w14:textId="77777777" w:rsidR="001D6C20" w:rsidRPr="001D6C20" w:rsidRDefault="00000000" w:rsidP="001D6C20">
      <w:pPr>
        <w:spacing w:after="0" w:line="360" w:lineRule="auto"/>
        <w:ind w:left="-566" w:right="-559"/>
        <w:jc w:val="both"/>
        <w:rPr>
          <w:rFonts w:ascii="Arial" w:eastAsia="Arial" w:hAnsi="Arial" w:cs="Arial"/>
          <w:kern w:val="0"/>
          <w:sz w:val="18"/>
          <w:szCs w:val="18"/>
          <w:lang w:val="en" w:eastAsia="fr-FR"/>
          <w14:ligatures w14:val="none"/>
        </w:rPr>
      </w:pPr>
      <w:r>
        <w:rPr>
          <w:rFonts w:ascii="Arial" w:eastAsia="Arial" w:hAnsi="Arial" w:cs="Arial"/>
          <w:kern w:val="0"/>
          <w:sz w:val="24"/>
          <w:szCs w:val="24"/>
          <w:lang w:val="en" w:eastAsia="fr-FR"/>
          <w14:ligatures w14:val="none"/>
        </w:rPr>
        <w:pict w14:anchorId="19E76063">
          <v:rect id="_x0000_i1026" style="width:0;height:1.5pt" o:hralign="center" o:hrstd="t" o:hr="t" fillcolor="#a0a0a0" stroked="f"/>
        </w:pict>
      </w:r>
    </w:p>
    <w:p w14:paraId="666854F9" w14:textId="560FD3F6" w:rsidR="00AD3006" w:rsidRDefault="00AD3006" w:rsidP="00AD3006">
      <w:p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b/>
          <w:bCs/>
          <w:sz w:val="24"/>
          <w:szCs w:val="24"/>
          <w:lang w:val="en-US"/>
        </w:rPr>
        <w:t>Role Overview:</w:t>
      </w:r>
      <w:r w:rsidRPr="00AD3006">
        <w:rPr>
          <w:rFonts w:ascii="Arial" w:hAnsi="Arial" w:cs="Arial"/>
          <w:sz w:val="24"/>
          <w:szCs w:val="24"/>
          <w:lang w:val="en-US"/>
        </w:rPr>
        <w:t xml:space="preserve"> The Project Manager for the </w:t>
      </w:r>
      <w:r w:rsidR="00B1286C">
        <w:rPr>
          <w:rFonts w:ascii="Arial" w:hAnsi="Arial" w:cs="Arial"/>
          <w:sz w:val="24"/>
          <w:szCs w:val="24"/>
          <w:lang w:val="en-US"/>
        </w:rPr>
        <w:t>SPxY project</w:t>
      </w:r>
      <w:r w:rsidRPr="00AD3006">
        <w:rPr>
          <w:rFonts w:ascii="Arial" w:hAnsi="Arial" w:cs="Arial"/>
          <w:sz w:val="24"/>
          <w:szCs w:val="24"/>
          <w:lang w:val="en-US"/>
        </w:rPr>
        <w:t xml:space="preserve"> is responsible for leading and overseeing all aspects of the project, ensuring its successful execution, and delivering a high-quality antenna pointing system for space applications. This role requires strong leadership, project management, and communication skills.</w:t>
      </w:r>
    </w:p>
    <w:p w14:paraId="61F116E9" w14:textId="77777777" w:rsidR="00AD3006" w:rsidRPr="00AD3006" w:rsidRDefault="00AD3006" w:rsidP="00AD3006">
      <w:pPr>
        <w:rPr>
          <w:rFonts w:ascii="Arial" w:hAnsi="Arial" w:cs="Arial"/>
          <w:sz w:val="24"/>
          <w:szCs w:val="24"/>
          <w:lang w:val="en-US"/>
        </w:rPr>
      </w:pPr>
    </w:p>
    <w:p w14:paraId="4B90AFCB" w14:textId="77777777" w:rsidR="00AD3006" w:rsidRPr="00AD3006" w:rsidRDefault="00AD3006" w:rsidP="00AD3006">
      <w:p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b/>
          <w:bCs/>
          <w:sz w:val="24"/>
          <w:szCs w:val="24"/>
          <w:lang w:val="en-US"/>
        </w:rPr>
        <w:t>Key Duties and Responsibilities:</w:t>
      </w:r>
    </w:p>
    <w:p w14:paraId="08B4E8B3" w14:textId="77777777" w:rsidR="00AD3006" w:rsidRPr="00AD3006" w:rsidRDefault="00AD3006" w:rsidP="00AD3006">
      <w:p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b/>
          <w:bCs/>
          <w:sz w:val="24"/>
          <w:szCs w:val="24"/>
          <w:lang w:val="en-US"/>
        </w:rPr>
        <w:t>1. Project Planning and Initiation:</w:t>
      </w:r>
    </w:p>
    <w:p w14:paraId="1F4FC85C" w14:textId="77777777" w:rsidR="00AD3006" w:rsidRPr="00AD3006" w:rsidRDefault="00AD3006" w:rsidP="00AD3006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sz w:val="24"/>
          <w:szCs w:val="24"/>
          <w:lang w:val="en-US"/>
        </w:rPr>
        <w:t>Develop a comprehensive project plan, including scope, timeline, budget, and resource allocation.</w:t>
      </w:r>
    </w:p>
    <w:p w14:paraId="52C64724" w14:textId="77777777" w:rsidR="00AD3006" w:rsidRPr="00AD3006" w:rsidRDefault="00AD3006" w:rsidP="00AD3006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sz w:val="24"/>
          <w:szCs w:val="24"/>
          <w:lang w:val="en-US"/>
        </w:rPr>
        <w:t>Initiate the project by defining clear objectives, success criteria, and key performance indicators.</w:t>
      </w:r>
    </w:p>
    <w:p w14:paraId="1BA40221" w14:textId="77777777" w:rsidR="00AD3006" w:rsidRPr="00AD3006" w:rsidRDefault="00AD3006" w:rsidP="00AD3006">
      <w:pPr>
        <w:rPr>
          <w:rFonts w:ascii="Arial" w:hAnsi="Arial" w:cs="Arial"/>
          <w:sz w:val="24"/>
          <w:szCs w:val="24"/>
        </w:rPr>
      </w:pPr>
      <w:r w:rsidRPr="00AD3006">
        <w:rPr>
          <w:rFonts w:ascii="Arial" w:hAnsi="Arial" w:cs="Arial"/>
          <w:b/>
          <w:bCs/>
          <w:sz w:val="24"/>
          <w:szCs w:val="24"/>
        </w:rPr>
        <w:t xml:space="preserve">2. Team Leadership and </w:t>
      </w:r>
      <w:proofErr w:type="gramStart"/>
      <w:r w:rsidRPr="00AD3006">
        <w:rPr>
          <w:rFonts w:ascii="Arial" w:hAnsi="Arial" w:cs="Arial"/>
          <w:b/>
          <w:bCs/>
          <w:sz w:val="24"/>
          <w:szCs w:val="24"/>
        </w:rPr>
        <w:t>Management:</w:t>
      </w:r>
      <w:proofErr w:type="gramEnd"/>
    </w:p>
    <w:p w14:paraId="7DF25B7D" w14:textId="77777777" w:rsidR="00AD3006" w:rsidRPr="00AD3006" w:rsidRDefault="00AD3006" w:rsidP="00AD3006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sz w:val="24"/>
          <w:szCs w:val="24"/>
          <w:lang w:val="en-US"/>
        </w:rPr>
        <w:t>Assemble and lead a multidisciplinary project team, including engineers, designers, and other experts.</w:t>
      </w:r>
    </w:p>
    <w:p w14:paraId="55ACD0C1" w14:textId="77777777" w:rsidR="00AD3006" w:rsidRPr="00AD3006" w:rsidRDefault="00AD3006" w:rsidP="00AD3006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sz w:val="24"/>
          <w:szCs w:val="24"/>
          <w:lang w:val="en-US"/>
        </w:rPr>
        <w:t>Define roles and responsibilities within the team and provide guidance and support.</w:t>
      </w:r>
    </w:p>
    <w:p w14:paraId="61D1702D" w14:textId="77777777" w:rsidR="00AD3006" w:rsidRPr="00AD3006" w:rsidRDefault="00AD3006" w:rsidP="00AD3006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sz w:val="24"/>
          <w:szCs w:val="24"/>
          <w:lang w:val="en-US"/>
        </w:rPr>
        <w:t>Foster a collaborative and results-oriented team culture.</w:t>
      </w:r>
    </w:p>
    <w:p w14:paraId="3AC9560D" w14:textId="77777777" w:rsidR="00AD3006" w:rsidRPr="00AD3006" w:rsidRDefault="00AD3006" w:rsidP="00AD3006">
      <w:pPr>
        <w:rPr>
          <w:rFonts w:ascii="Arial" w:hAnsi="Arial" w:cs="Arial"/>
          <w:sz w:val="24"/>
          <w:szCs w:val="24"/>
        </w:rPr>
      </w:pPr>
      <w:r w:rsidRPr="00AD3006">
        <w:rPr>
          <w:rFonts w:ascii="Arial" w:hAnsi="Arial" w:cs="Arial"/>
          <w:b/>
          <w:bCs/>
          <w:sz w:val="24"/>
          <w:szCs w:val="24"/>
        </w:rPr>
        <w:t xml:space="preserve">3. Scope </w:t>
      </w:r>
      <w:proofErr w:type="gramStart"/>
      <w:r w:rsidRPr="00AD3006">
        <w:rPr>
          <w:rFonts w:ascii="Arial" w:hAnsi="Arial" w:cs="Arial"/>
          <w:b/>
          <w:bCs/>
          <w:sz w:val="24"/>
          <w:szCs w:val="24"/>
        </w:rPr>
        <w:t>Management:</w:t>
      </w:r>
      <w:proofErr w:type="gramEnd"/>
    </w:p>
    <w:p w14:paraId="58F6F32F" w14:textId="77777777" w:rsidR="00AD3006" w:rsidRPr="00AD3006" w:rsidRDefault="00AD3006" w:rsidP="00AD3006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sz w:val="24"/>
          <w:szCs w:val="24"/>
          <w:lang w:val="en-US"/>
        </w:rPr>
        <w:t>Continuously monitor project scope and ensure alignment with project goals.</w:t>
      </w:r>
    </w:p>
    <w:p w14:paraId="14DC3056" w14:textId="77777777" w:rsidR="00AD3006" w:rsidRPr="00AD3006" w:rsidRDefault="00AD3006" w:rsidP="00AD3006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sz w:val="24"/>
          <w:szCs w:val="24"/>
          <w:lang w:val="en-US"/>
        </w:rPr>
        <w:t>Manage scope changes and their impact on project schedule and budget.</w:t>
      </w:r>
    </w:p>
    <w:p w14:paraId="5E371A0C" w14:textId="77777777" w:rsidR="00AD3006" w:rsidRPr="00AD3006" w:rsidRDefault="00AD3006" w:rsidP="00AD3006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sz w:val="24"/>
          <w:szCs w:val="24"/>
          <w:lang w:val="en-US"/>
        </w:rPr>
        <w:t>Keep stakeholders informed about scope adjustments.</w:t>
      </w:r>
    </w:p>
    <w:p w14:paraId="42CE3382" w14:textId="0E170B2F" w:rsidR="00AD3006" w:rsidRPr="00AD3006" w:rsidRDefault="00B1286C" w:rsidP="00AD30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AD3006" w:rsidRPr="00AD3006">
        <w:rPr>
          <w:rFonts w:ascii="Arial" w:hAnsi="Arial" w:cs="Arial"/>
          <w:b/>
          <w:bCs/>
          <w:sz w:val="24"/>
          <w:szCs w:val="24"/>
        </w:rPr>
        <w:t xml:space="preserve">. Schedule and Budget </w:t>
      </w:r>
      <w:proofErr w:type="gramStart"/>
      <w:r w:rsidR="00AD3006" w:rsidRPr="00AD3006">
        <w:rPr>
          <w:rFonts w:ascii="Arial" w:hAnsi="Arial" w:cs="Arial"/>
          <w:b/>
          <w:bCs/>
          <w:sz w:val="24"/>
          <w:szCs w:val="24"/>
        </w:rPr>
        <w:t>Management:</w:t>
      </w:r>
      <w:proofErr w:type="gramEnd"/>
    </w:p>
    <w:p w14:paraId="7B9AD47F" w14:textId="77777777" w:rsidR="00AD3006" w:rsidRPr="00AD3006" w:rsidRDefault="00AD3006" w:rsidP="00AD3006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sz w:val="24"/>
          <w:szCs w:val="24"/>
          <w:lang w:val="en-US"/>
        </w:rPr>
        <w:lastRenderedPageBreak/>
        <w:t>Create and maintain a project schedule, ensuring tasks are completed on time.</w:t>
      </w:r>
    </w:p>
    <w:p w14:paraId="7DD6F6E8" w14:textId="77777777" w:rsidR="00AD3006" w:rsidRPr="00AD3006" w:rsidRDefault="00AD3006" w:rsidP="00AD3006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sz w:val="24"/>
          <w:szCs w:val="24"/>
          <w:lang w:val="en-US"/>
        </w:rPr>
        <w:t>Monitor and control project budget, tracking expenditures and adhering to financial constraints.</w:t>
      </w:r>
    </w:p>
    <w:p w14:paraId="3ACB1C57" w14:textId="77777777" w:rsidR="00AD3006" w:rsidRPr="00AD3006" w:rsidRDefault="00AD3006" w:rsidP="00AD3006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sz w:val="24"/>
          <w:szCs w:val="24"/>
          <w:lang w:val="en-US"/>
        </w:rPr>
        <w:t>Report on project financial status to senior management and stakeholders.</w:t>
      </w:r>
    </w:p>
    <w:p w14:paraId="1D0B0B67" w14:textId="29568946" w:rsidR="00AD3006" w:rsidRPr="00AD3006" w:rsidRDefault="00B1286C" w:rsidP="00AD30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="00AD3006" w:rsidRPr="00AD3006">
        <w:rPr>
          <w:rFonts w:ascii="Arial" w:hAnsi="Arial" w:cs="Arial"/>
          <w:b/>
          <w:bCs/>
          <w:sz w:val="24"/>
          <w:szCs w:val="24"/>
        </w:rPr>
        <w:t xml:space="preserve">. Communication and </w:t>
      </w:r>
      <w:proofErr w:type="spellStart"/>
      <w:proofErr w:type="gramStart"/>
      <w:r w:rsidR="00AD3006" w:rsidRPr="00AD3006">
        <w:rPr>
          <w:rFonts w:ascii="Arial" w:hAnsi="Arial" w:cs="Arial"/>
          <w:b/>
          <w:bCs/>
          <w:sz w:val="24"/>
          <w:szCs w:val="24"/>
        </w:rPr>
        <w:t>Reporting</w:t>
      </w:r>
      <w:proofErr w:type="spellEnd"/>
      <w:r w:rsidR="00AD3006" w:rsidRPr="00AD3006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4BC12112" w14:textId="77777777" w:rsidR="00AD3006" w:rsidRPr="00AD3006" w:rsidRDefault="00AD3006" w:rsidP="00AD3006">
      <w:pPr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sz w:val="24"/>
          <w:szCs w:val="24"/>
          <w:lang w:val="en-US"/>
        </w:rPr>
        <w:t>Establish effective communication channels with project stakeholders, including regular progress updates and status reports.</w:t>
      </w:r>
    </w:p>
    <w:p w14:paraId="4B1E8149" w14:textId="77777777" w:rsidR="00AD3006" w:rsidRPr="00AD3006" w:rsidRDefault="00AD3006" w:rsidP="00AD3006">
      <w:pPr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sz w:val="24"/>
          <w:szCs w:val="24"/>
          <w:lang w:val="en-US"/>
        </w:rPr>
        <w:t>Address stakeholder concerns, queries, and feedback in a timely and professional manner.</w:t>
      </w:r>
    </w:p>
    <w:p w14:paraId="6C52ADE0" w14:textId="77777777" w:rsidR="00AD3006" w:rsidRPr="00AD3006" w:rsidRDefault="00AD3006" w:rsidP="00AD3006">
      <w:pPr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sz w:val="24"/>
          <w:szCs w:val="24"/>
          <w:lang w:val="en-US"/>
        </w:rPr>
        <w:t>Document project decisions, issues, and resolutions.</w:t>
      </w:r>
    </w:p>
    <w:p w14:paraId="3AE55AD8" w14:textId="75CF348D" w:rsidR="00AD3006" w:rsidRPr="00AD3006" w:rsidRDefault="00B1286C" w:rsidP="00AD30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AD3006" w:rsidRPr="00AD3006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="00AD3006" w:rsidRPr="00AD3006">
        <w:rPr>
          <w:rFonts w:ascii="Arial" w:hAnsi="Arial" w:cs="Arial"/>
          <w:b/>
          <w:bCs/>
          <w:sz w:val="24"/>
          <w:szCs w:val="24"/>
        </w:rPr>
        <w:t>Quality</w:t>
      </w:r>
      <w:proofErr w:type="spellEnd"/>
      <w:r w:rsidR="00AD3006" w:rsidRPr="00AD30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AD3006" w:rsidRPr="00AD3006">
        <w:rPr>
          <w:rFonts w:ascii="Arial" w:hAnsi="Arial" w:cs="Arial"/>
          <w:b/>
          <w:bCs/>
          <w:sz w:val="24"/>
          <w:szCs w:val="24"/>
        </w:rPr>
        <w:t>Assurance:</w:t>
      </w:r>
      <w:proofErr w:type="gramEnd"/>
    </w:p>
    <w:p w14:paraId="0BDADCAD" w14:textId="77777777" w:rsidR="00AD3006" w:rsidRPr="00AD3006" w:rsidRDefault="00AD3006" w:rsidP="00AD3006">
      <w:pPr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sz w:val="24"/>
          <w:szCs w:val="24"/>
          <w:lang w:val="en-US"/>
        </w:rPr>
        <w:t>Implement quality control processes to maintain the integrity and reliability of the antenna pointing system.</w:t>
      </w:r>
    </w:p>
    <w:p w14:paraId="665081E8" w14:textId="77777777" w:rsidR="00AD3006" w:rsidRPr="00AD3006" w:rsidRDefault="00AD3006" w:rsidP="00AD3006">
      <w:pPr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sz w:val="24"/>
          <w:szCs w:val="24"/>
          <w:lang w:val="en-US"/>
        </w:rPr>
        <w:t>Ensure that project deliverables meet the required quality standards.</w:t>
      </w:r>
    </w:p>
    <w:p w14:paraId="39948FCD" w14:textId="77777777" w:rsidR="00AD3006" w:rsidRPr="00AD3006" w:rsidRDefault="00AD3006" w:rsidP="00AD3006">
      <w:pPr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sz w:val="24"/>
          <w:szCs w:val="24"/>
          <w:lang w:val="en-US"/>
        </w:rPr>
        <w:t>Collaborate with the system engineer to resolve quality-related issues.</w:t>
      </w:r>
    </w:p>
    <w:p w14:paraId="135D823E" w14:textId="491E9F24" w:rsidR="00AD3006" w:rsidRPr="00AD3006" w:rsidRDefault="00B1286C" w:rsidP="00AD30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="00AD3006" w:rsidRPr="00AD3006">
        <w:rPr>
          <w:rFonts w:ascii="Arial" w:hAnsi="Arial" w:cs="Arial"/>
          <w:b/>
          <w:bCs/>
          <w:sz w:val="24"/>
          <w:szCs w:val="24"/>
        </w:rPr>
        <w:t xml:space="preserve">. Change </w:t>
      </w:r>
      <w:proofErr w:type="gramStart"/>
      <w:r w:rsidR="00AD3006" w:rsidRPr="00AD3006">
        <w:rPr>
          <w:rFonts w:ascii="Arial" w:hAnsi="Arial" w:cs="Arial"/>
          <w:b/>
          <w:bCs/>
          <w:sz w:val="24"/>
          <w:szCs w:val="24"/>
        </w:rPr>
        <w:t>Management:</w:t>
      </w:r>
      <w:proofErr w:type="gramEnd"/>
    </w:p>
    <w:p w14:paraId="055A450A" w14:textId="77777777" w:rsidR="00AD3006" w:rsidRPr="00AD3006" w:rsidRDefault="00AD3006" w:rsidP="00AD3006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sz w:val="24"/>
          <w:szCs w:val="24"/>
          <w:lang w:val="en-US"/>
        </w:rPr>
        <w:t>Manage changes to project scope, schedule, or budget, ensuring proper documentation and communication.</w:t>
      </w:r>
    </w:p>
    <w:p w14:paraId="7317532B" w14:textId="77777777" w:rsidR="00AD3006" w:rsidRPr="00AD3006" w:rsidRDefault="00AD3006" w:rsidP="00AD3006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sz w:val="24"/>
          <w:szCs w:val="24"/>
          <w:lang w:val="en-US"/>
        </w:rPr>
        <w:t>Evaluate the impact of changes and make recommendations to senior management.</w:t>
      </w:r>
    </w:p>
    <w:p w14:paraId="60DE7DD9" w14:textId="77777777" w:rsidR="00AD3006" w:rsidRPr="00AD3006" w:rsidRDefault="00AD3006" w:rsidP="00AD3006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sz w:val="24"/>
          <w:szCs w:val="24"/>
          <w:lang w:val="en-US"/>
        </w:rPr>
        <w:t>Maintain change logs and track change requests.</w:t>
      </w:r>
    </w:p>
    <w:p w14:paraId="528ED6F5" w14:textId="4DB9EBCA" w:rsidR="00AD3006" w:rsidRPr="00AD3006" w:rsidRDefault="00B1286C" w:rsidP="00AD30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</w:t>
      </w:r>
      <w:r w:rsidR="00AD3006" w:rsidRPr="00AD3006">
        <w:rPr>
          <w:rFonts w:ascii="Arial" w:hAnsi="Arial" w:cs="Arial"/>
          <w:b/>
          <w:bCs/>
          <w:sz w:val="24"/>
          <w:szCs w:val="24"/>
        </w:rPr>
        <w:t xml:space="preserve">. Stakeholder </w:t>
      </w:r>
      <w:proofErr w:type="gramStart"/>
      <w:r w:rsidR="00AD3006" w:rsidRPr="00AD3006">
        <w:rPr>
          <w:rFonts w:ascii="Arial" w:hAnsi="Arial" w:cs="Arial"/>
          <w:b/>
          <w:bCs/>
          <w:sz w:val="24"/>
          <w:szCs w:val="24"/>
        </w:rPr>
        <w:t>Engagement:</w:t>
      </w:r>
      <w:proofErr w:type="gramEnd"/>
    </w:p>
    <w:p w14:paraId="4CD948C6" w14:textId="77777777" w:rsidR="00AD3006" w:rsidRPr="00AD3006" w:rsidRDefault="00AD3006" w:rsidP="00AD3006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sz w:val="24"/>
          <w:szCs w:val="24"/>
          <w:lang w:val="en-US"/>
        </w:rPr>
        <w:t>Build and maintain strong relationships with project stakeholders, including clients, regulatory authorities, and subcontractors.</w:t>
      </w:r>
    </w:p>
    <w:p w14:paraId="46C9B09E" w14:textId="77777777" w:rsidR="00AD3006" w:rsidRPr="00AD3006" w:rsidRDefault="00AD3006" w:rsidP="00AD3006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sz w:val="24"/>
          <w:szCs w:val="24"/>
          <w:lang w:val="en-US"/>
        </w:rPr>
        <w:t>Address stakeholder concerns and facilitate effective collaboration.</w:t>
      </w:r>
    </w:p>
    <w:p w14:paraId="5243066F" w14:textId="77777777" w:rsidR="00AD3006" w:rsidRPr="00DE7670" w:rsidRDefault="00AD3006" w:rsidP="00AD300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FDD7659" w14:textId="77777777" w:rsidR="00B1286C" w:rsidRPr="00DE7670" w:rsidRDefault="00B1286C" w:rsidP="00AD300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8A23FBF" w14:textId="6EC9E42A" w:rsidR="00AD3006" w:rsidRPr="00AD3006" w:rsidRDefault="00AD3006" w:rsidP="00AD3006">
      <w:p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b/>
          <w:bCs/>
          <w:sz w:val="24"/>
          <w:szCs w:val="24"/>
          <w:lang w:val="en-US"/>
        </w:rPr>
        <w:t>Limits of Authority:</w:t>
      </w:r>
      <w:r w:rsidRPr="00AD3006">
        <w:rPr>
          <w:rFonts w:ascii="Arial" w:hAnsi="Arial" w:cs="Arial"/>
          <w:sz w:val="24"/>
          <w:szCs w:val="24"/>
          <w:lang w:val="en-US"/>
        </w:rPr>
        <w:t xml:space="preserve"> The Project Manager has the authority to make day-to-day project-related decisions within the approved scope, schedule, and </w:t>
      </w:r>
      <w:r w:rsidRPr="00AD3006">
        <w:rPr>
          <w:rFonts w:ascii="Arial" w:hAnsi="Arial" w:cs="Arial"/>
          <w:sz w:val="24"/>
          <w:szCs w:val="24"/>
          <w:lang w:val="en-US"/>
        </w:rPr>
        <w:lastRenderedPageBreak/>
        <w:t>budget. However, significant changes to project scope, budget, or major project decisions may require approval from higher-level management or project stakeholders. The Project Manager should also collaborate closely with the System Engineer to ensure alignment with technical aspects of the project.</w:t>
      </w:r>
    </w:p>
    <w:p w14:paraId="0374799A" w14:textId="77777777" w:rsidR="00AD3006" w:rsidRPr="00AD3006" w:rsidRDefault="00AD3006" w:rsidP="00AD3006">
      <w:pPr>
        <w:rPr>
          <w:rFonts w:ascii="Arial" w:hAnsi="Arial" w:cs="Arial"/>
          <w:sz w:val="24"/>
          <w:szCs w:val="24"/>
          <w:lang w:val="en-US"/>
        </w:rPr>
      </w:pPr>
      <w:r w:rsidRPr="00AD3006">
        <w:rPr>
          <w:rFonts w:ascii="Arial" w:hAnsi="Arial" w:cs="Arial"/>
          <w:i/>
          <w:iCs/>
          <w:sz w:val="24"/>
          <w:szCs w:val="24"/>
          <w:lang w:val="en-US"/>
        </w:rPr>
        <w:t>Note: The duties and responsibilities listed in this role card are not exhaustive and may be subject to change as project requirements evolve.</w:t>
      </w:r>
    </w:p>
    <w:p w14:paraId="2A78FE1A" w14:textId="77777777" w:rsidR="001A58D3" w:rsidRPr="00AD3006" w:rsidRDefault="001A58D3" w:rsidP="00AD3006">
      <w:pPr>
        <w:rPr>
          <w:rFonts w:ascii="Arial" w:hAnsi="Arial" w:cs="Arial"/>
          <w:sz w:val="24"/>
          <w:szCs w:val="24"/>
          <w:lang w:val="en-US"/>
        </w:rPr>
      </w:pPr>
    </w:p>
    <w:sectPr w:rsidR="001A58D3" w:rsidRPr="00AD3006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7347C" w14:textId="77777777" w:rsidR="00F133AC" w:rsidRDefault="00F133AC" w:rsidP="00BA6D54">
      <w:pPr>
        <w:spacing w:after="0" w:line="240" w:lineRule="auto"/>
      </w:pPr>
      <w:r>
        <w:separator/>
      </w:r>
    </w:p>
  </w:endnote>
  <w:endnote w:type="continuationSeparator" w:id="0">
    <w:p w14:paraId="1B50D0C4" w14:textId="77777777" w:rsidR="00F133AC" w:rsidRDefault="00F133AC" w:rsidP="00BA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65317" w14:textId="77777777" w:rsidR="00BA6D54" w:rsidRPr="00BA6D54" w:rsidRDefault="00BA6D54" w:rsidP="00BA6D54">
    <w:pPr>
      <w:ind w:right="7"/>
      <w:rPr>
        <w:sz w:val="14"/>
        <w:szCs w:val="14"/>
      </w:rPr>
    </w:pPr>
    <w:r w:rsidRPr="00BA6D54">
      <w:rPr>
        <w:rFonts w:ascii="Arial" w:eastAsia="Arial" w:hAnsi="Arial" w:cs="Arial"/>
        <w:noProof/>
        <w:kern w:val="0"/>
        <w:sz w:val="28"/>
        <w:szCs w:val="28"/>
        <w:bdr w:val="none" w:sz="0" w:space="0" w:color="auto" w:frame="1"/>
        <w:lang w:val="en" w:eastAsia="fr-FR"/>
      </w:rPr>
      <w:drawing>
        <wp:anchor distT="0" distB="0" distL="114300" distR="114300" simplePos="0" relativeHeight="251661312" behindDoc="1" locked="0" layoutInCell="1" allowOverlap="1" wp14:anchorId="2556797A" wp14:editId="017EF97E">
          <wp:simplePos x="0" y="0"/>
          <wp:positionH relativeFrom="margin">
            <wp:posOffset>1630308</wp:posOffset>
          </wp:positionH>
          <wp:positionV relativeFrom="paragraph">
            <wp:posOffset>29138</wp:posOffset>
          </wp:positionV>
          <wp:extent cx="1494155" cy="614045"/>
          <wp:effectExtent l="0" t="0" r="0" b="0"/>
          <wp:wrapNone/>
          <wp:docPr id="381278052" name="Image 1" descr="Une image contenant Police, logo, Graphique, blanc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1278052" name="Image 1" descr="Une image contenant Police, logo, Graphique, blanc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155" cy="614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A6D54">
      <w:rPr>
        <w:sz w:val="14"/>
        <w:szCs w:val="14"/>
        <w:lang w:val="en-US"/>
      </w:rPr>
      <w:t xml:space="preserve">©SPxY Project -. This document shall not be used for other purposes than those for which it was established. </w:t>
    </w:r>
    <w:r w:rsidRPr="00BA6D54">
      <w:rPr>
        <w:sz w:val="14"/>
        <w:szCs w:val="14"/>
      </w:rPr>
      <w:t xml:space="preserve">No </w:t>
    </w:r>
    <w:proofErr w:type="spellStart"/>
    <w:r w:rsidRPr="00BA6D54">
      <w:rPr>
        <w:sz w:val="14"/>
        <w:szCs w:val="14"/>
      </w:rPr>
      <w:t>unauthorized</w:t>
    </w:r>
    <w:proofErr w:type="spellEnd"/>
    <w:r w:rsidRPr="00BA6D54">
      <w:rPr>
        <w:sz w:val="14"/>
        <w:szCs w:val="14"/>
      </w:rPr>
      <w:t xml:space="preserve"> distribution, </w:t>
    </w:r>
    <w:proofErr w:type="spellStart"/>
    <w:r w:rsidRPr="00BA6D54">
      <w:rPr>
        <w:sz w:val="14"/>
        <w:szCs w:val="14"/>
      </w:rPr>
      <w:t>dissemination</w:t>
    </w:r>
    <w:proofErr w:type="spellEnd"/>
    <w:r w:rsidRPr="00BA6D54">
      <w:rPr>
        <w:sz w:val="14"/>
        <w:szCs w:val="14"/>
      </w:rPr>
      <w:t xml:space="preserve"> or </w:t>
    </w:r>
    <w:proofErr w:type="spellStart"/>
    <w:r w:rsidRPr="00BA6D54">
      <w:rPr>
        <w:sz w:val="14"/>
        <w:szCs w:val="14"/>
      </w:rPr>
      <w:t>disclosure</w:t>
    </w:r>
    <w:proofErr w:type="spellEnd"/>
    <w:r w:rsidRPr="00BA6D54">
      <w:rPr>
        <w:sz w:val="14"/>
        <w:szCs w:val="14"/>
      </w:rPr>
      <w:t>.</w:t>
    </w:r>
  </w:p>
  <w:p w14:paraId="7D9E7045" w14:textId="77777777" w:rsidR="00BA6D54" w:rsidRDefault="00BA6D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CD7B0" w14:textId="77777777" w:rsidR="00F133AC" w:rsidRDefault="00F133AC" w:rsidP="00BA6D54">
      <w:pPr>
        <w:spacing w:after="0" w:line="240" w:lineRule="auto"/>
      </w:pPr>
      <w:r>
        <w:separator/>
      </w:r>
    </w:p>
  </w:footnote>
  <w:footnote w:type="continuationSeparator" w:id="0">
    <w:p w14:paraId="27EBE9AA" w14:textId="77777777" w:rsidR="00F133AC" w:rsidRDefault="00F133AC" w:rsidP="00BA6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5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700"/>
      <w:gridCol w:w="5040"/>
      <w:gridCol w:w="1230"/>
      <w:gridCol w:w="2055"/>
    </w:tblGrid>
    <w:tr w:rsidR="00BA6D54" w:rsidRPr="00BA6D54" w14:paraId="4419A6DE" w14:textId="77777777" w:rsidTr="00963068">
      <w:trPr>
        <w:trHeight w:val="747"/>
        <w:jc w:val="center"/>
      </w:trPr>
      <w:tc>
        <w:tcPr>
          <w:tcW w:w="27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A6D4A27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24"/>
              <w:szCs w:val="24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noProof/>
              <w:kern w:val="0"/>
              <w:sz w:val="24"/>
              <w:szCs w:val="24"/>
              <w:bdr w:val="none" w:sz="0" w:space="0" w:color="auto" w:frame="1"/>
              <w:lang w:val="en" w:eastAsia="fr-FR"/>
              <w14:ligatures w14:val="none"/>
            </w:rPr>
            <w:drawing>
              <wp:anchor distT="0" distB="0" distL="114300" distR="114300" simplePos="0" relativeHeight="251659264" behindDoc="1" locked="0" layoutInCell="1" allowOverlap="1" wp14:anchorId="5DDD338A" wp14:editId="0A0F1306">
                <wp:simplePos x="0" y="0"/>
                <wp:positionH relativeFrom="column">
                  <wp:posOffset>86995</wp:posOffset>
                </wp:positionH>
                <wp:positionV relativeFrom="paragraph">
                  <wp:posOffset>65801</wp:posOffset>
                </wp:positionV>
                <wp:extent cx="1595755" cy="546735"/>
                <wp:effectExtent l="0" t="0" r="4445" b="5715"/>
                <wp:wrapNone/>
                <wp:docPr id="801696263" name="Image 1" descr="Une image contenant texte, Police, Graphique, logo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1696263" name="Image 1" descr="Une image contenant texte, Police, Graphique, logo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4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DC28B8A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b/>
              <w:kern w:val="0"/>
              <w:sz w:val="24"/>
              <w:szCs w:val="24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b/>
              <w:kern w:val="0"/>
              <w:sz w:val="24"/>
              <w:szCs w:val="24"/>
              <w:lang w:val="en" w:eastAsia="fr-FR"/>
              <w14:ligatures w14:val="none"/>
            </w:rPr>
            <w:t xml:space="preserve">EPFL Spacecraft Team – SPxY Project </w:t>
          </w:r>
        </w:p>
        <w:p w14:paraId="6B701103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24"/>
              <w:szCs w:val="24"/>
              <w:lang w:val="en" w:eastAsia="fr-FR"/>
              <w14:ligatures w14:val="none"/>
            </w:rPr>
          </w:pPr>
        </w:p>
        <w:sdt>
          <w:sdtPr>
            <w:rPr>
              <w:rFonts w:ascii="Arial" w:eastAsia="Arial" w:hAnsi="Arial" w:cs="Arial"/>
              <w:b/>
              <w:kern w:val="0"/>
              <w:sz w:val="24"/>
              <w:szCs w:val="24"/>
              <w:lang w:val="en" w:eastAsia="fr-FR"/>
              <w14:ligatures w14:val="none"/>
            </w:rPr>
            <w:alias w:val="Titre "/>
            <w:tag w:val=""/>
            <w:id w:val="725423226"/>
            <w:placeholder>
              <w:docPart w:val="91C4972FD02E4260ADF9C70D18CD7E1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b w:val="0"/>
              <w:sz w:val="28"/>
              <w:szCs w:val="28"/>
            </w:rPr>
          </w:sdtEndPr>
          <w:sdtContent>
            <w:p w14:paraId="45497ECD" w14:textId="5039A6A6" w:rsidR="00BA6D54" w:rsidRPr="00BA6D54" w:rsidRDefault="00DE7670" w:rsidP="00BA6D54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240" w:lineRule="auto"/>
                <w:jc w:val="center"/>
                <w:rPr>
                  <w:rFonts w:ascii="Arial" w:eastAsia="Arial" w:hAnsi="Arial" w:cs="Arial"/>
                  <w:kern w:val="0"/>
                  <w:sz w:val="28"/>
                  <w:szCs w:val="28"/>
                  <w:lang w:val="en" w:eastAsia="fr-FR"/>
                  <w14:ligatures w14:val="none"/>
                </w:rPr>
              </w:pPr>
              <w:r>
                <w:rPr>
                  <w:rFonts w:ascii="Arial" w:eastAsia="Arial" w:hAnsi="Arial" w:cs="Arial"/>
                  <w:b/>
                  <w:kern w:val="0"/>
                  <w:sz w:val="24"/>
                  <w:szCs w:val="24"/>
                  <w:lang w:val="en" w:eastAsia="fr-FR"/>
                  <w14:ligatures w14:val="none"/>
                </w:rPr>
                <w:t>Role Card-Project Manager</w:t>
              </w:r>
            </w:p>
          </w:sdtContent>
        </w:sdt>
      </w:tc>
      <w:tc>
        <w:tcPr>
          <w:tcW w:w="123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F9248BA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Doc No:</w:t>
          </w:r>
        </w:p>
        <w:p w14:paraId="19FCE1A3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</w:p>
        <w:p w14:paraId="1568EA6E" w14:textId="77777777" w:rsidR="00BA6D54" w:rsidRPr="00BA6D54" w:rsidRDefault="00963068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  <w:r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Autor</w:t>
          </w:r>
          <w:r w:rsidR="00BA6D54" w:rsidRPr="00BA6D54"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:</w:t>
          </w:r>
        </w:p>
        <w:p w14:paraId="74F64AFC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</w:p>
        <w:p w14:paraId="27A79B43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Date:</w:t>
          </w:r>
        </w:p>
        <w:p w14:paraId="63FC1A9A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</w:p>
        <w:p w14:paraId="599567CD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Page:</w:t>
          </w:r>
        </w:p>
      </w:tc>
      <w:tc>
        <w:tcPr>
          <w:tcW w:w="2055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53BC05DA" w14:textId="2ABCDBDC" w:rsidR="00BA6D54" w:rsidRPr="007A60E7" w:rsidRDefault="00963068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-US" w:eastAsia="fr-FR"/>
              <w14:ligatures w14:val="none"/>
            </w:rPr>
          </w:pPr>
          <w:r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fldChar w:fldCharType="begin"/>
          </w:r>
          <w:r w:rsidRPr="007A60E7">
            <w:rPr>
              <w:rFonts w:ascii="Arial" w:eastAsia="Arial" w:hAnsi="Arial" w:cs="Arial"/>
              <w:kern w:val="0"/>
              <w:sz w:val="16"/>
              <w:szCs w:val="16"/>
              <w:lang w:val="en-US" w:eastAsia="fr-FR"/>
              <w14:ligatures w14:val="none"/>
            </w:rPr>
            <w:instrText xml:space="preserve"> FILENAME \* MERGEFORMAT </w:instrText>
          </w:r>
          <w:r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fldChar w:fldCharType="separate"/>
          </w:r>
          <w:r w:rsidR="00DE7670">
            <w:rPr>
              <w:rFonts w:ascii="Arial" w:eastAsia="Arial" w:hAnsi="Arial" w:cs="Arial"/>
              <w:noProof/>
              <w:kern w:val="0"/>
              <w:sz w:val="16"/>
              <w:szCs w:val="16"/>
              <w:lang w:val="en-US" w:eastAsia="fr-FR"/>
              <w14:ligatures w14:val="none"/>
            </w:rPr>
            <w:t>112002_ORG_R01_Role Card-Project Manager</w:t>
          </w:r>
          <w:r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fldChar w:fldCharType="end"/>
          </w:r>
        </w:p>
        <w:p w14:paraId="6F3968FD" w14:textId="77777777" w:rsidR="00963068" w:rsidRPr="007A60E7" w:rsidRDefault="00963068" w:rsidP="00963068">
          <w:pPr>
            <w:widowControl w:val="0"/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-US" w:eastAsia="fr-FR"/>
              <w14:ligatures w14:val="none"/>
            </w:rPr>
          </w:pPr>
        </w:p>
        <w:sdt>
          <w:sdtPr>
            <w:rPr>
              <w:rFonts w:ascii="Arial" w:eastAsia="Arial" w:hAnsi="Arial" w:cs="Arial"/>
              <w:kern w:val="0"/>
              <w:sz w:val="16"/>
              <w:szCs w:val="16"/>
              <w:lang w:eastAsia="fr-FR"/>
              <w14:ligatures w14:val="none"/>
            </w:rPr>
            <w:alias w:val="Auteur "/>
            <w:tag w:val=""/>
            <w:id w:val="1640612264"/>
            <w:placeholder>
              <w:docPart w:val="CAA4D4524E624722BBA16E8AA65F6B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87DA83A" w14:textId="77777777" w:rsidR="00963068" w:rsidRPr="00963068" w:rsidRDefault="00963068" w:rsidP="00963068">
              <w:pPr>
                <w:widowControl w:val="0"/>
                <w:spacing w:after="0" w:line="240" w:lineRule="auto"/>
                <w:rPr>
                  <w:rFonts w:ascii="Arial" w:eastAsia="Arial" w:hAnsi="Arial" w:cs="Arial"/>
                  <w:kern w:val="0"/>
                  <w:sz w:val="16"/>
                  <w:szCs w:val="16"/>
                  <w:lang w:eastAsia="fr-FR"/>
                  <w14:ligatures w14:val="none"/>
                </w:rPr>
              </w:pPr>
              <w:r w:rsidRPr="00963068">
                <w:rPr>
                  <w:rFonts w:ascii="Arial" w:eastAsia="Arial" w:hAnsi="Arial" w:cs="Arial"/>
                  <w:kern w:val="0"/>
                  <w:sz w:val="16"/>
                  <w:szCs w:val="16"/>
                  <w:lang w:eastAsia="fr-FR"/>
                  <w14:ligatures w14:val="none"/>
                </w:rPr>
                <w:t>Valentin Suppa-Gallezot</w:t>
              </w:r>
            </w:p>
          </w:sdtContent>
        </w:sdt>
        <w:p w14:paraId="57AB655A" w14:textId="77777777" w:rsidR="00963068" w:rsidRPr="00963068" w:rsidRDefault="00963068" w:rsidP="00963068">
          <w:pPr>
            <w:widowControl w:val="0"/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eastAsia="fr-FR"/>
              <w14:ligatures w14:val="none"/>
            </w:rPr>
          </w:pPr>
        </w:p>
        <w:p w14:paraId="655C14F2" w14:textId="77777777" w:rsidR="00963068" w:rsidRDefault="00963068" w:rsidP="00963068">
          <w:pPr>
            <w:rPr>
              <w:rFonts w:ascii="Arial" w:eastAsia="Arial" w:hAnsi="Arial" w:cs="Arial"/>
              <w:sz w:val="16"/>
              <w:szCs w:val="16"/>
              <w:lang w:eastAsia="fr-FR"/>
            </w:rPr>
          </w:pPr>
          <w:r>
            <w:rPr>
              <w:rFonts w:ascii="Arial" w:eastAsia="Arial" w:hAnsi="Arial" w:cs="Arial"/>
              <w:sz w:val="16"/>
              <w:szCs w:val="16"/>
              <w:lang w:eastAsia="fr-FR"/>
            </w:rPr>
            <w:t>13 octobre 2023</w:t>
          </w:r>
        </w:p>
        <w:p w14:paraId="189C6D4B" w14:textId="77777777" w:rsidR="00963068" w:rsidRPr="00BA6D54" w:rsidRDefault="00963068" w:rsidP="00963068">
          <w:pPr>
            <w:rPr>
              <w:rFonts w:ascii="Arial" w:eastAsia="Arial" w:hAnsi="Arial" w:cs="Arial"/>
              <w:sz w:val="16"/>
              <w:szCs w:val="16"/>
              <w:lang w:eastAsia="fr-FR"/>
            </w:rPr>
          </w:pPr>
          <w:r w:rsidRPr="00963068">
            <w:rPr>
              <w:rFonts w:ascii="Arial" w:eastAsia="Arial" w:hAnsi="Arial" w:cs="Arial"/>
              <w:sz w:val="16"/>
              <w:szCs w:val="16"/>
              <w:lang w:eastAsia="fr-FR"/>
            </w:rPr>
            <w:t xml:space="preserve">Page </w: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begin"/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instrText>PAGE  \* Arabic  \* MERGEFORMAT</w:instrTex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separate"/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t>1</w: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end"/>
          </w:r>
          <w:r w:rsidRPr="00963068">
            <w:rPr>
              <w:rFonts w:ascii="Arial" w:eastAsia="Arial" w:hAnsi="Arial" w:cs="Arial"/>
              <w:sz w:val="16"/>
              <w:szCs w:val="16"/>
              <w:lang w:eastAsia="fr-FR"/>
            </w:rPr>
            <w:t xml:space="preserve"> sur </w: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begin"/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instrText>NUMPAGES  \* Arabic  \* MERGEFORMAT</w:instrTex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separate"/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t>2</w: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end"/>
          </w:r>
        </w:p>
      </w:tc>
    </w:tr>
  </w:tbl>
  <w:p w14:paraId="27237D93" w14:textId="77777777" w:rsidR="00BA6D54" w:rsidRDefault="00000000">
    <w:pPr>
      <w:pStyle w:val="En-tte"/>
    </w:pPr>
    <w:r>
      <w:pict w14:anchorId="7F597124">
        <v:rect id="_x0000_i1027" style="width:410.3pt;height:1.8pt" o:hrpct="988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D28"/>
    <w:multiLevelType w:val="multilevel"/>
    <w:tmpl w:val="B664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164420"/>
    <w:multiLevelType w:val="multilevel"/>
    <w:tmpl w:val="8796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043708"/>
    <w:multiLevelType w:val="multilevel"/>
    <w:tmpl w:val="B744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C71A1D"/>
    <w:multiLevelType w:val="multilevel"/>
    <w:tmpl w:val="EA14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D818AB"/>
    <w:multiLevelType w:val="multilevel"/>
    <w:tmpl w:val="3F32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A71E3C"/>
    <w:multiLevelType w:val="multilevel"/>
    <w:tmpl w:val="1B34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3D500E"/>
    <w:multiLevelType w:val="hybridMultilevel"/>
    <w:tmpl w:val="1DE061DA"/>
    <w:lvl w:ilvl="0" w:tplc="B12A0BE4">
      <w:start w:val="1"/>
      <w:numFmt w:val="decimal"/>
      <w:pStyle w:val="Titre1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A35959"/>
    <w:multiLevelType w:val="multilevel"/>
    <w:tmpl w:val="0852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C44E62"/>
    <w:multiLevelType w:val="multilevel"/>
    <w:tmpl w:val="A3CC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753A1C"/>
    <w:multiLevelType w:val="multilevel"/>
    <w:tmpl w:val="F1CE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541443"/>
    <w:multiLevelType w:val="multilevel"/>
    <w:tmpl w:val="233A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9562318">
    <w:abstractNumId w:val="6"/>
  </w:num>
  <w:num w:numId="2" w16cid:durableId="1882787044">
    <w:abstractNumId w:val="1"/>
  </w:num>
  <w:num w:numId="3" w16cid:durableId="130099055">
    <w:abstractNumId w:val="3"/>
  </w:num>
  <w:num w:numId="4" w16cid:durableId="1973636953">
    <w:abstractNumId w:val="10"/>
  </w:num>
  <w:num w:numId="5" w16cid:durableId="2088376992">
    <w:abstractNumId w:val="5"/>
  </w:num>
  <w:num w:numId="6" w16cid:durableId="685057162">
    <w:abstractNumId w:val="2"/>
  </w:num>
  <w:num w:numId="7" w16cid:durableId="1732340131">
    <w:abstractNumId w:val="9"/>
  </w:num>
  <w:num w:numId="8" w16cid:durableId="607278550">
    <w:abstractNumId w:val="7"/>
  </w:num>
  <w:num w:numId="9" w16cid:durableId="224414821">
    <w:abstractNumId w:val="4"/>
  </w:num>
  <w:num w:numId="10" w16cid:durableId="1763797488">
    <w:abstractNumId w:val="0"/>
  </w:num>
  <w:num w:numId="11" w16cid:durableId="14246455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06"/>
    <w:rsid w:val="00174054"/>
    <w:rsid w:val="001A58D3"/>
    <w:rsid w:val="001D6C20"/>
    <w:rsid w:val="00630A6E"/>
    <w:rsid w:val="006C785B"/>
    <w:rsid w:val="007A60E7"/>
    <w:rsid w:val="00884BC4"/>
    <w:rsid w:val="00963068"/>
    <w:rsid w:val="0099022A"/>
    <w:rsid w:val="00A2218B"/>
    <w:rsid w:val="00A33DFA"/>
    <w:rsid w:val="00AD3006"/>
    <w:rsid w:val="00B1286C"/>
    <w:rsid w:val="00BA6D54"/>
    <w:rsid w:val="00CB0A24"/>
    <w:rsid w:val="00DE7670"/>
    <w:rsid w:val="00F1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62345D"/>
  <w15:chartTrackingRefBased/>
  <w15:docId w15:val="{EB0DECAF-E502-4E11-A2B3-F2F74628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4BC4"/>
    <w:pPr>
      <w:keepNext/>
      <w:keepLines/>
      <w:numPr>
        <w:numId w:val="1"/>
      </w:numPr>
      <w:spacing w:before="200" w:after="200" w:line="300" w:lineRule="auto"/>
      <w:jc w:val="both"/>
      <w:outlineLvl w:val="0"/>
    </w:pPr>
    <w:rPr>
      <w:rFonts w:ascii="Arial" w:eastAsia="Arial" w:hAnsi="Arial" w:cs="Arial"/>
      <w:b/>
      <w:kern w:val="0"/>
      <w:sz w:val="32"/>
      <w:szCs w:val="32"/>
      <w:lang w:val="en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4BC4"/>
    <w:rPr>
      <w:rFonts w:ascii="Arial" w:eastAsia="Arial" w:hAnsi="Arial" w:cs="Arial"/>
      <w:b/>
      <w:kern w:val="0"/>
      <w:sz w:val="32"/>
      <w:szCs w:val="32"/>
      <w:lang w:val="en"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BA6D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6D54"/>
  </w:style>
  <w:style w:type="paragraph" w:styleId="Pieddepage">
    <w:name w:val="footer"/>
    <w:basedOn w:val="Normal"/>
    <w:link w:val="PieddepageCar"/>
    <w:uiPriority w:val="99"/>
    <w:unhideWhenUsed/>
    <w:rsid w:val="00BA6D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6D54"/>
  </w:style>
  <w:style w:type="character" w:styleId="Textedelespacerserv">
    <w:name w:val="Placeholder Text"/>
    <w:basedOn w:val="Policepardfaut"/>
    <w:uiPriority w:val="99"/>
    <w:semiHidden/>
    <w:rsid w:val="00BA6D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upp\Documents\Mod&#232;les%20Office%20personnalis&#233;s\Template_SPxY_shor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C4972FD02E4260ADF9C70D18CD7E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351EA8-E626-4906-9E21-597C9D337906}"/>
      </w:docPartPr>
      <w:docPartBody>
        <w:p w:rsidR="009848F7" w:rsidRDefault="00000000">
          <w:pPr>
            <w:pStyle w:val="91C4972FD02E4260ADF9C70D18CD7E10"/>
          </w:pPr>
          <w:r w:rsidRPr="00B7379D">
            <w:rPr>
              <w:rStyle w:val="Textedelespacerserv"/>
            </w:rPr>
            <w:t>[Titre ]</w:t>
          </w:r>
        </w:p>
      </w:docPartBody>
    </w:docPart>
    <w:docPart>
      <w:docPartPr>
        <w:name w:val="CAA4D4524E624722BBA16E8AA65F6B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346964-4B83-48E3-AEC4-7AA2A9AED407}"/>
      </w:docPartPr>
      <w:docPartBody>
        <w:p w:rsidR="009848F7" w:rsidRDefault="00000000">
          <w:pPr>
            <w:pStyle w:val="CAA4D4524E624722BBA16E8AA65F6BA2"/>
          </w:pPr>
          <w:r w:rsidRPr="00B7379D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1B"/>
    <w:rsid w:val="00650858"/>
    <w:rsid w:val="009848F7"/>
    <w:rsid w:val="00C5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91C4972FD02E4260ADF9C70D18CD7E10">
    <w:name w:val="91C4972FD02E4260ADF9C70D18CD7E10"/>
  </w:style>
  <w:style w:type="paragraph" w:customStyle="1" w:styleId="CAA4D4524E624722BBA16E8AA65F6BA2">
    <w:name w:val="CAA4D4524E624722BBA16E8AA65F6B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C1F7C-C404-411E-9CEC-E10553CD2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Template_SPxY_short</Template>
  <TotalTime>11</TotalTime>
  <Pages>3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Role Card-Project Manager</vt:lpstr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Role Card-Project Manager</dc:title>
  <dc:subject/>
  <dc:creator>Valentin Suppa-Gallezot</dc:creator>
  <cp:keywords/>
  <dc:description/>
  <cp:lastModifiedBy>Valentin Suppa-Gallezot</cp:lastModifiedBy>
  <cp:revision>4</cp:revision>
  <cp:lastPrinted>2023-11-10T02:41:00Z</cp:lastPrinted>
  <dcterms:created xsi:type="dcterms:W3CDTF">2023-10-15T10:53:00Z</dcterms:created>
  <dcterms:modified xsi:type="dcterms:W3CDTF">2023-11-10T09:03:00Z</dcterms:modified>
</cp:coreProperties>
</file>